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98" w:rsidRPr="00906CED" w:rsidRDefault="00E81998">
      <w:pPr>
        <w:rPr>
          <w:b/>
          <w:sz w:val="24"/>
        </w:rPr>
      </w:pPr>
    </w:p>
    <w:p w:rsidR="00E81998" w:rsidRPr="00906CED" w:rsidRDefault="00E81998">
      <w:pPr>
        <w:jc w:val="center"/>
        <w:rPr>
          <w:b/>
          <w:sz w:val="48"/>
          <w:szCs w:val="48"/>
        </w:rPr>
      </w:pPr>
    </w:p>
    <w:p w:rsidR="00A46959" w:rsidRPr="00906CED" w:rsidRDefault="00A46959">
      <w:pPr>
        <w:jc w:val="center"/>
        <w:rPr>
          <w:b/>
          <w:sz w:val="48"/>
          <w:szCs w:val="48"/>
        </w:rPr>
      </w:pPr>
    </w:p>
    <w:p w:rsidR="00A46959" w:rsidRPr="00906CED" w:rsidRDefault="00A46959">
      <w:pPr>
        <w:jc w:val="center"/>
        <w:rPr>
          <w:b/>
          <w:sz w:val="48"/>
          <w:szCs w:val="48"/>
        </w:rPr>
      </w:pPr>
    </w:p>
    <w:p w:rsidR="00E81998" w:rsidRPr="00906CED" w:rsidRDefault="00E81998">
      <w:pPr>
        <w:jc w:val="center"/>
        <w:rPr>
          <w:b/>
          <w:sz w:val="48"/>
          <w:szCs w:val="48"/>
        </w:rPr>
      </w:pPr>
    </w:p>
    <w:p w:rsidR="00E81998" w:rsidRPr="00906CED" w:rsidRDefault="00E81998">
      <w:pPr>
        <w:jc w:val="center"/>
        <w:rPr>
          <w:b/>
          <w:sz w:val="48"/>
          <w:szCs w:val="48"/>
        </w:rPr>
      </w:pPr>
    </w:p>
    <w:p w:rsidR="00E81998" w:rsidRPr="00906CED" w:rsidRDefault="00E81998">
      <w:pPr>
        <w:jc w:val="center"/>
        <w:rPr>
          <w:b/>
          <w:sz w:val="72"/>
          <w:szCs w:val="72"/>
        </w:rPr>
      </w:pPr>
    </w:p>
    <w:sdt>
      <w:sdtPr>
        <w:rPr>
          <w:rFonts w:hint="eastAsia"/>
          <w:b/>
          <w:sz w:val="72"/>
          <w:szCs w:val="72"/>
        </w:rPr>
        <w:id w:val="9500836"/>
        <w:placeholder>
          <w:docPart w:val="89CA9A4F9E6E459FAFE9D78DB35419F4"/>
        </w:placeholder>
      </w:sdtPr>
      <w:sdtEndPr/>
      <w:sdtContent>
        <w:p w:rsidR="001F7585" w:rsidRDefault="006A758A">
          <w:pPr>
            <w:jc w:val="center"/>
            <w:rPr>
              <w:b/>
              <w:sz w:val="72"/>
              <w:szCs w:val="72"/>
            </w:rPr>
          </w:pPr>
          <w:r>
            <w:rPr>
              <w:rFonts w:hint="eastAsia"/>
              <w:b/>
              <w:sz w:val="72"/>
              <w:szCs w:val="72"/>
            </w:rPr>
            <w:t>XXXXXXXXX</w:t>
          </w:r>
        </w:p>
      </w:sdtContent>
    </w:sdt>
    <w:p w:rsidR="00E81998" w:rsidRPr="00906CED" w:rsidRDefault="00DB07ED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方案</w:t>
      </w:r>
      <w:r w:rsidR="00E81998" w:rsidRPr="00906CED">
        <w:rPr>
          <w:rFonts w:hint="eastAsia"/>
          <w:b/>
          <w:sz w:val="72"/>
          <w:szCs w:val="72"/>
        </w:rPr>
        <w:t>设计</w:t>
      </w:r>
    </w:p>
    <w:p w:rsidR="00E81998" w:rsidRPr="00906CED" w:rsidRDefault="00E81998">
      <w:pPr>
        <w:jc w:val="center"/>
        <w:rPr>
          <w:b/>
          <w:sz w:val="48"/>
          <w:szCs w:val="48"/>
        </w:rPr>
      </w:pPr>
      <w:r w:rsidRPr="00906CED">
        <w:rPr>
          <w:rFonts w:hint="eastAsia"/>
          <w:b/>
          <w:sz w:val="36"/>
        </w:rPr>
        <w:t>文档版本号</w:t>
      </w:r>
      <w:r w:rsidR="008B5DEC">
        <w:rPr>
          <w:rFonts w:hint="eastAsia"/>
          <w:b/>
          <w:sz w:val="36"/>
        </w:rPr>
        <w:t xml:space="preserve"> 1.</w:t>
      </w:r>
      <w:r w:rsidR="00EE0836">
        <w:rPr>
          <w:rFonts w:hint="eastAsia"/>
          <w:b/>
          <w:sz w:val="36"/>
        </w:rPr>
        <w:t>1</w:t>
      </w:r>
    </w:p>
    <w:p w:rsidR="00E81998" w:rsidRPr="00906CED" w:rsidRDefault="00E81998">
      <w:pPr>
        <w:rPr>
          <w:b/>
        </w:rPr>
      </w:pPr>
    </w:p>
    <w:p w:rsidR="00E81998" w:rsidRPr="00906CED" w:rsidRDefault="00E81998">
      <w:pPr>
        <w:rPr>
          <w:b/>
        </w:rPr>
      </w:pPr>
    </w:p>
    <w:p w:rsidR="00E81998" w:rsidRPr="00906CED" w:rsidRDefault="00E81998">
      <w:pPr>
        <w:rPr>
          <w:b/>
        </w:rPr>
      </w:pPr>
    </w:p>
    <w:p w:rsidR="00E81998" w:rsidRPr="00906CED" w:rsidRDefault="00E81998">
      <w:pPr>
        <w:rPr>
          <w:b/>
        </w:rPr>
      </w:pPr>
    </w:p>
    <w:p w:rsidR="00E81998" w:rsidRPr="00906CED" w:rsidRDefault="00E81998">
      <w:pPr>
        <w:rPr>
          <w:b/>
        </w:rPr>
      </w:pPr>
    </w:p>
    <w:p w:rsidR="00E81998" w:rsidRPr="00906CED" w:rsidRDefault="00E81998">
      <w:pPr>
        <w:rPr>
          <w:b/>
        </w:rPr>
      </w:pPr>
    </w:p>
    <w:p w:rsidR="00E81998" w:rsidRPr="00906CED" w:rsidRDefault="00E81998">
      <w:pPr>
        <w:rPr>
          <w:b/>
        </w:rPr>
      </w:pPr>
    </w:p>
    <w:p w:rsidR="00E81998" w:rsidRPr="00906CED" w:rsidRDefault="00E81998">
      <w:pPr>
        <w:rPr>
          <w:b/>
        </w:rPr>
      </w:pPr>
    </w:p>
    <w:p w:rsidR="00E81998" w:rsidRPr="00906CED" w:rsidRDefault="00E81998">
      <w:pPr>
        <w:rPr>
          <w:b/>
        </w:rPr>
      </w:pPr>
    </w:p>
    <w:p w:rsidR="00E81998" w:rsidRPr="00906CED" w:rsidRDefault="00E81998">
      <w:pPr>
        <w:rPr>
          <w:b/>
        </w:rPr>
      </w:pPr>
    </w:p>
    <w:p w:rsidR="00E81998" w:rsidRPr="00906CED" w:rsidRDefault="00E81998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</w:t>
      </w:r>
      <w:r w:rsidRPr="00906CED">
        <w:rPr>
          <w:rFonts w:hint="eastAsia"/>
          <w:b/>
          <w:sz w:val="28"/>
        </w:rPr>
        <w:t xml:space="preserve"> </w:t>
      </w:r>
      <w:r w:rsidRPr="00906CED">
        <w:rPr>
          <w:rFonts w:hint="eastAsia"/>
          <w:b/>
          <w:sz w:val="28"/>
        </w:rPr>
        <w:t>写</w:t>
      </w:r>
      <w:r w:rsidRPr="00906CED">
        <w:rPr>
          <w:rFonts w:hint="eastAsia"/>
          <w:b/>
          <w:sz w:val="28"/>
        </w:rPr>
        <w:t xml:space="preserve"> </w:t>
      </w:r>
      <w:r w:rsidRPr="00906CED">
        <w:rPr>
          <w:rFonts w:hint="eastAsia"/>
          <w:b/>
          <w:sz w:val="28"/>
        </w:rPr>
        <w:t>人：</w:t>
      </w:r>
      <w:sdt>
        <w:sdtPr>
          <w:rPr>
            <w:rFonts w:hint="eastAsia"/>
            <w:b/>
            <w:sz w:val="28"/>
          </w:rPr>
          <w:id w:val="9500842"/>
          <w:placeholder>
            <w:docPart w:val="205C5D0DAB704B1185ECE26936EFE41C"/>
          </w:placeholder>
        </w:sdtPr>
        <w:sdtEndPr/>
        <w:sdtContent>
          <w:r w:rsidR="00B10180">
            <w:rPr>
              <w:rFonts w:hint="eastAsia"/>
              <w:b/>
              <w:sz w:val="28"/>
            </w:rPr>
            <w:t>XXX</w:t>
          </w:r>
        </w:sdtContent>
      </w:sdt>
      <w:r w:rsidR="001F7585" w:rsidRPr="00906CED">
        <w:rPr>
          <w:b/>
          <w:sz w:val="28"/>
        </w:rPr>
        <w:t xml:space="preserve"> </w:t>
      </w:r>
    </w:p>
    <w:p w:rsidR="00E81998" w:rsidRPr="00906CED" w:rsidRDefault="00E81998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编写时间：</w:t>
      </w:r>
      <w:sdt>
        <w:sdtPr>
          <w:rPr>
            <w:rFonts w:hint="eastAsia"/>
            <w:b/>
            <w:sz w:val="28"/>
          </w:rPr>
          <w:id w:val="9500851"/>
          <w:placeholder>
            <w:docPart w:val="9ED23B64119F468F9F5F363701F90A4E"/>
          </w:placeholder>
          <w:date w:fullDate="2017-11-24T00:00:00Z">
            <w:dateFormat w:val="yyyy/M/d"/>
            <w:lid w:val="zh-CN"/>
            <w:storeMappedDataAs w:val="dateTime"/>
            <w:calendar w:val="gregorian"/>
          </w:date>
        </w:sdtPr>
        <w:sdtEndPr/>
        <w:sdtContent>
          <w:r w:rsidR="00193269">
            <w:rPr>
              <w:rFonts w:hint="eastAsia"/>
              <w:b/>
              <w:sz w:val="28"/>
            </w:rPr>
            <w:t>2017/11/24</w:t>
          </w:r>
        </w:sdtContent>
      </w:sdt>
    </w:p>
    <w:p w:rsidR="00E81998" w:rsidRPr="00906CED" w:rsidRDefault="00E81998">
      <w:pPr>
        <w:ind w:left="2100" w:firstLine="420"/>
        <w:rPr>
          <w:b/>
          <w:sz w:val="28"/>
        </w:rPr>
      </w:pPr>
      <w:r w:rsidRPr="00906CED">
        <w:rPr>
          <w:rFonts w:hint="eastAsia"/>
          <w:b/>
          <w:bCs/>
          <w:sz w:val="28"/>
        </w:rPr>
        <w:t>部</w:t>
      </w:r>
      <w:r w:rsidRPr="00906CED">
        <w:rPr>
          <w:rFonts w:hint="eastAsia"/>
          <w:b/>
          <w:bCs/>
          <w:sz w:val="28"/>
        </w:rPr>
        <w:t xml:space="preserve"> </w:t>
      </w:r>
      <w:r w:rsidRPr="00906CED">
        <w:rPr>
          <w:rFonts w:hint="eastAsia"/>
          <w:b/>
          <w:bCs/>
          <w:sz w:val="28"/>
        </w:rPr>
        <w:t>门</w:t>
      </w:r>
      <w:r w:rsidRPr="00906CED">
        <w:rPr>
          <w:rFonts w:hint="eastAsia"/>
          <w:b/>
          <w:bCs/>
          <w:sz w:val="28"/>
        </w:rPr>
        <w:t xml:space="preserve"> </w:t>
      </w:r>
      <w:r w:rsidRPr="00906CED">
        <w:rPr>
          <w:rFonts w:hint="eastAsia"/>
          <w:b/>
          <w:bCs/>
          <w:sz w:val="28"/>
        </w:rPr>
        <w:t>名：</w:t>
      </w:r>
      <w:r w:rsidR="00F833C8">
        <w:rPr>
          <w:rFonts w:hint="eastAsia"/>
          <w:b/>
          <w:bCs/>
          <w:sz w:val="28"/>
        </w:rPr>
        <w:t>前端产品线</w:t>
      </w:r>
      <w:r w:rsidR="00F833C8" w:rsidRPr="00906CED">
        <w:rPr>
          <w:rFonts w:hint="eastAsia"/>
          <w:b/>
          <w:sz w:val="28"/>
        </w:rPr>
        <w:t xml:space="preserve"> </w:t>
      </w:r>
    </w:p>
    <w:p w:rsidR="00E81998" w:rsidRPr="00906CED" w:rsidRDefault="00E81998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审</w:t>
      </w:r>
      <w:r w:rsidRPr="00906CED">
        <w:rPr>
          <w:rFonts w:hint="eastAsia"/>
          <w:b/>
          <w:sz w:val="28"/>
        </w:rPr>
        <w:t xml:space="preserve"> </w:t>
      </w:r>
      <w:r w:rsidRPr="00906CED">
        <w:rPr>
          <w:rFonts w:hint="eastAsia"/>
          <w:b/>
          <w:sz w:val="28"/>
        </w:rPr>
        <w:t>核</w:t>
      </w:r>
      <w:r w:rsidRPr="00906CED">
        <w:rPr>
          <w:rFonts w:hint="eastAsia"/>
          <w:b/>
          <w:sz w:val="28"/>
        </w:rPr>
        <w:t xml:space="preserve"> </w:t>
      </w:r>
      <w:r w:rsidRPr="00906CED">
        <w:rPr>
          <w:rFonts w:hint="eastAsia"/>
          <w:b/>
          <w:sz w:val="28"/>
        </w:rPr>
        <w:t>人：</w:t>
      </w:r>
    </w:p>
    <w:p w:rsidR="00E81998" w:rsidRPr="00906CED" w:rsidRDefault="00E81998">
      <w:pPr>
        <w:ind w:left="2100" w:firstLine="420"/>
        <w:rPr>
          <w:b/>
        </w:rPr>
      </w:pPr>
      <w:r w:rsidRPr="00906CED">
        <w:rPr>
          <w:rFonts w:hint="eastAsia"/>
          <w:b/>
          <w:sz w:val="28"/>
        </w:rPr>
        <w:t>审核时间：</w:t>
      </w:r>
    </w:p>
    <w:p w:rsidR="00E81998" w:rsidRPr="00906CED" w:rsidRDefault="00E81998" w:rsidP="00AD7B3F">
      <w:pPr>
        <w:rPr>
          <w:b/>
          <w:sz w:val="30"/>
        </w:rPr>
      </w:pPr>
      <w:r w:rsidRPr="00906CED">
        <w:br w:type="page"/>
      </w:r>
      <w:r w:rsidRPr="00906CED">
        <w:rPr>
          <w:rFonts w:hint="eastAsia"/>
          <w:b/>
          <w:sz w:val="30"/>
        </w:rPr>
        <w:lastRenderedPageBreak/>
        <w:t>修订历史（</w:t>
      </w:r>
      <w:r w:rsidRPr="00906CED">
        <w:rPr>
          <w:b/>
          <w:sz w:val="30"/>
        </w:rPr>
        <w:t>Revision history</w:t>
      </w:r>
      <w:r w:rsidRPr="00906CED">
        <w:rPr>
          <w:rFonts w:hint="eastAsia"/>
          <w:b/>
          <w:sz w:val="30"/>
        </w:rPr>
        <w:t>）</w:t>
      </w:r>
    </w:p>
    <w:tbl>
      <w:tblPr>
        <w:tblW w:w="9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000" w:firstRow="0" w:lastRow="0" w:firstColumn="0" w:lastColumn="0" w:noHBand="0" w:noVBand="0"/>
      </w:tblPr>
      <w:tblGrid>
        <w:gridCol w:w="606"/>
        <w:gridCol w:w="4640"/>
        <w:gridCol w:w="1082"/>
        <w:gridCol w:w="1360"/>
        <w:gridCol w:w="1100"/>
        <w:gridCol w:w="1209"/>
      </w:tblGrid>
      <w:tr w:rsidR="00E81998" w:rsidRPr="00906CED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81998" w:rsidRPr="00906CED" w:rsidRDefault="00E81998">
            <w:pPr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编号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81998" w:rsidRPr="00906CED" w:rsidRDefault="00E81998">
            <w:pPr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修订内容描述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81998" w:rsidRPr="00906CED" w:rsidRDefault="00E81998">
            <w:pPr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修订日期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81998" w:rsidRPr="00906CED" w:rsidRDefault="00E81998">
            <w:pPr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修订后版本号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81998" w:rsidRPr="00906CED" w:rsidRDefault="00E81998">
            <w:pPr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修订人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81998" w:rsidRPr="00906CED" w:rsidRDefault="00E81998">
            <w:pPr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批准人</w:t>
            </w:r>
          </w:p>
        </w:tc>
      </w:tr>
      <w:tr w:rsidR="00E81998" w:rsidRPr="00906CED">
        <w:trPr>
          <w:trHeight w:val="28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98" w:rsidRPr="00906CED" w:rsidRDefault="00F833C8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F833C8">
            <w:r>
              <w:rPr>
                <w:rFonts w:hint="eastAsia"/>
              </w:rPr>
              <w:t>创建文档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 w:rsidP="001F4C5C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 w:rsidP="00843A67"/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</w:tr>
      <w:tr w:rsidR="00E81998" w:rsidRPr="00906CED">
        <w:trPr>
          <w:trHeight w:val="28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98" w:rsidRPr="00906CED" w:rsidRDefault="006E0B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6E0B23">
            <w:r>
              <w:rPr>
                <w:rFonts w:hint="eastAsia"/>
              </w:rPr>
              <w:t>修订文档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 w:rsidP="00DB5693"/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</w:tr>
      <w:tr w:rsidR="00E81998" w:rsidRPr="00906CED">
        <w:trPr>
          <w:trHeight w:val="28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98" w:rsidRPr="00906CED" w:rsidRDefault="00E81998">
            <w:pPr>
              <w:jc w:val="center"/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</w:tr>
      <w:tr w:rsidR="00E81998" w:rsidRPr="00906CED">
        <w:trPr>
          <w:trHeight w:val="28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98" w:rsidRPr="00906CED" w:rsidRDefault="00E81998">
            <w:pPr>
              <w:jc w:val="center"/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</w:tr>
      <w:tr w:rsidR="00E81998" w:rsidRPr="00906CED">
        <w:trPr>
          <w:trHeight w:val="28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98" w:rsidRPr="00906CED" w:rsidRDefault="00E81998">
            <w:pPr>
              <w:jc w:val="center"/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</w:tr>
      <w:tr w:rsidR="00E81998" w:rsidRPr="00906CED">
        <w:trPr>
          <w:trHeight w:val="28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98" w:rsidRPr="00906CED" w:rsidRDefault="00E81998">
            <w:pPr>
              <w:jc w:val="center"/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98" w:rsidRPr="00906CED" w:rsidRDefault="00E81998"/>
        </w:tc>
      </w:tr>
    </w:tbl>
    <w:p w:rsidR="002B2C29" w:rsidRPr="004A2E3D" w:rsidRDefault="002B2C29" w:rsidP="004A2E3D"/>
    <w:p w:rsidR="00E81998" w:rsidRPr="00906CED" w:rsidRDefault="00E81998">
      <w:pPr>
        <w:rPr>
          <w:b/>
          <w:bCs/>
          <w:sz w:val="28"/>
        </w:rPr>
      </w:pPr>
    </w:p>
    <w:p w:rsidR="00326D4C" w:rsidRPr="00906CED" w:rsidRDefault="00E81998" w:rsidP="00326D4C">
      <w:pPr>
        <w:pStyle w:val="11"/>
        <w:rPr>
          <w:b/>
          <w:sz w:val="28"/>
          <w:szCs w:val="28"/>
        </w:rPr>
      </w:pPr>
      <w:r w:rsidRPr="00906CED">
        <w:rPr>
          <w:b/>
          <w:bCs/>
          <w:sz w:val="28"/>
        </w:rPr>
        <w:br w:type="page"/>
      </w:r>
      <w:r w:rsidR="00326D4C" w:rsidRPr="00906CED">
        <w:rPr>
          <w:rFonts w:hint="eastAsia"/>
          <w:b/>
          <w:sz w:val="28"/>
          <w:szCs w:val="28"/>
        </w:rPr>
        <w:lastRenderedPageBreak/>
        <w:t>目录</w:t>
      </w:r>
    </w:p>
    <w:p w:rsidR="00233719" w:rsidRDefault="00013C44">
      <w:pPr>
        <w:pStyle w:val="11"/>
        <w:tabs>
          <w:tab w:val="left" w:pos="420"/>
          <w:tab w:val="right" w:leader="dot" w:pos="10430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r>
        <w:fldChar w:fldCharType="begin"/>
      </w:r>
      <w:r w:rsidR="004E6CA0">
        <w:instrText xml:space="preserve"> TOC \o "1-3" \h \z </w:instrText>
      </w:r>
      <w:r>
        <w:fldChar w:fldCharType="separate"/>
      </w:r>
      <w:hyperlink w:anchor="_Toc499573404" w:history="1">
        <w:r w:rsidR="00233719" w:rsidRPr="00BC3ABB">
          <w:rPr>
            <w:rStyle w:val="a7"/>
            <w:noProof/>
          </w:rPr>
          <w:t>1</w:t>
        </w:r>
        <w:r w:rsidR="00233719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233719" w:rsidRPr="00BC3ABB">
          <w:rPr>
            <w:rStyle w:val="a7"/>
            <w:rFonts w:hint="eastAsia"/>
            <w:noProof/>
          </w:rPr>
          <w:t>概述</w:t>
        </w:r>
        <w:r w:rsidR="00233719">
          <w:rPr>
            <w:noProof/>
            <w:webHidden/>
          </w:rPr>
          <w:tab/>
        </w:r>
        <w:r w:rsidR="00233719">
          <w:rPr>
            <w:noProof/>
            <w:webHidden/>
          </w:rPr>
          <w:fldChar w:fldCharType="begin"/>
        </w:r>
        <w:r w:rsidR="00233719">
          <w:rPr>
            <w:noProof/>
            <w:webHidden/>
          </w:rPr>
          <w:instrText xml:space="preserve"> PAGEREF _Toc499573404 \h </w:instrText>
        </w:r>
        <w:r w:rsidR="00233719">
          <w:rPr>
            <w:noProof/>
            <w:webHidden/>
          </w:rPr>
        </w:r>
        <w:r w:rsidR="00233719">
          <w:rPr>
            <w:noProof/>
            <w:webHidden/>
          </w:rPr>
          <w:fldChar w:fldCharType="separate"/>
        </w:r>
        <w:r w:rsidR="00233719">
          <w:rPr>
            <w:noProof/>
            <w:webHidden/>
          </w:rPr>
          <w:t>4</w:t>
        </w:r>
        <w:r w:rsidR="00233719">
          <w:rPr>
            <w:noProof/>
            <w:webHidden/>
          </w:rPr>
          <w:fldChar w:fldCharType="end"/>
        </w:r>
      </w:hyperlink>
    </w:p>
    <w:p w:rsidR="00233719" w:rsidRDefault="00233719">
      <w:pPr>
        <w:pStyle w:val="20"/>
        <w:tabs>
          <w:tab w:val="left" w:pos="1260"/>
          <w:tab w:val="right" w:leader="dot" w:pos="10430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99573405" w:history="1">
        <w:r w:rsidRPr="00BC3ABB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BC3ABB">
          <w:rPr>
            <w:rStyle w:val="a7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_Toc499573405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719" w:rsidRDefault="00233719">
      <w:pPr>
        <w:pStyle w:val="20"/>
        <w:tabs>
          <w:tab w:val="left" w:pos="1260"/>
          <w:tab w:val="right" w:leader="dot" w:pos="10430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99573406" w:history="1">
        <w:r w:rsidRPr="00BC3ABB">
          <w:rPr>
            <w:rStyle w:val="a7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BC3ABB">
          <w:rPr>
            <w:rStyle w:val="a7"/>
            <w:rFonts w:hint="eastAsia"/>
            <w:noProof/>
          </w:rPr>
          <w:t>模型</w:t>
        </w:r>
        <w:r w:rsidRPr="00BC3ABB">
          <w:rPr>
            <w:rStyle w:val="a7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_Toc499573406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719" w:rsidRDefault="00233719">
      <w:pPr>
        <w:pStyle w:val="20"/>
        <w:tabs>
          <w:tab w:val="left" w:pos="1260"/>
          <w:tab w:val="right" w:leader="dot" w:pos="10430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99573407" w:history="1">
        <w:r w:rsidRPr="00BC3ABB">
          <w:rPr>
            <w:rStyle w:val="a7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BC3ABB">
          <w:rPr>
            <w:rStyle w:val="a7"/>
            <w:rFonts w:hint="eastAsia"/>
            <w:noProof/>
          </w:rPr>
          <w:t>兼容范围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_Toc499573407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719" w:rsidRDefault="00233719">
      <w:pPr>
        <w:pStyle w:val="11"/>
        <w:tabs>
          <w:tab w:val="left" w:pos="420"/>
          <w:tab w:val="right" w:leader="dot" w:pos="10430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99573408" w:history="1">
        <w:r w:rsidRPr="00BC3ABB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BC3ABB">
          <w:rPr>
            <w:rStyle w:val="a7"/>
            <w:rFonts w:hint="eastAsia"/>
            <w:noProof/>
          </w:rPr>
          <w:t>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_Toc499573408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719" w:rsidRDefault="00233719">
      <w:pPr>
        <w:pStyle w:val="20"/>
        <w:tabs>
          <w:tab w:val="left" w:pos="1260"/>
          <w:tab w:val="right" w:leader="dot" w:pos="10430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99573409" w:history="1">
        <w:r w:rsidRPr="00BC3ABB">
          <w:rPr>
            <w:rStyle w:val="a7"/>
            <w:rFonts w:eastAsia="微软雅黑" w:cs="Microsoft Sans Serif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BC3ABB">
          <w:rPr>
            <w:rStyle w:val="a7"/>
            <w:rFonts w:hint="eastAsia"/>
            <w:noProof/>
          </w:rPr>
          <w:t>架构流程图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_Toc499573409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719" w:rsidRDefault="00233719">
      <w:pPr>
        <w:pStyle w:val="20"/>
        <w:tabs>
          <w:tab w:val="left" w:pos="1260"/>
          <w:tab w:val="right" w:leader="dot" w:pos="10430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99573410" w:history="1">
        <w:r w:rsidRPr="00BC3ABB">
          <w:rPr>
            <w:rStyle w:val="a7"/>
            <w:rFonts w:eastAsia="微软雅黑" w:cs="Microsoft Sans Serif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BC3ABB">
          <w:rPr>
            <w:rStyle w:val="a7"/>
            <w:rFonts w:hint="eastAsia"/>
            <w:noProof/>
          </w:rPr>
          <w:t>公共方法设计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_Toc499573410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719" w:rsidRDefault="00233719">
      <w:pPr>
        <w:pStyle w:val="20"/>
        <w:tabs>
          <w:tab w:val="left" w:pos="1260"/>
          <w:tab w:val="right" w:leader="dot" w:pos="10430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99573411" w:history="1">
        <w:r w:rsidRPr="00BC3ABB">
          <w:rPr>
            <w:rStyle w:val="a7"/>
            <w:rFonts w:eastAsia="微软雅黑" w:cs="Microsoft Sans Serif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BC3ABB">
          <w:rPr>
            <w:rStyle w:val="a7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_Toc499573411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719" w:rsidRDefault="00233719">
      <w:pPr>
        <w:pStyle w:val="11"/>
        <w:tabs>
          <w:tab w:val="left" w:pos="420"/>
          <w:tab w:val="right" w:leader="dot" w:pos="10430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99573412" w:history="1">
        <w:r w:rsidRPr="00BC3ABB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BC3ABB">
          <w:rPr>
            <w:rStyle w:val="a7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_Toc499573412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719" w:rsidRDefault="00233719">
      <w:pPr>
        <w:pStyle w:val="20"/>
        <w:tabs>
          <w:tab w:val="left" w:pos="1260"/>
          <w:tab w:val="right" w:leader="dot" w:pos="10430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99573413" w:history="1">
        <w:r w:rsidRPr="00BC3ABB">
          <w:rPr>
            <w:rStyle w:val="a7"/>
            <w:rFonts w:eastAsia="微软雅黑" w:cs="Microsoft Sans Serif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BC3ABB">
          <w:rPr>
            <w:rStyle w:val="a7"/>
            <w:rFonts w:hint="eastAsia"/>
            <w:noProof/>
          </w:rPr>
          <w:t>公共方法详细实现设计图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_Toc499573413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719" w:rsidRDefault="00233719">
      <w:pPr>
        <w:pStyle w:val="20"/>
        <w:tabs>
          <w:tab w:val="left" w:pos="1260"/>
          <w:tab w:val="right" w:leader="dot" w:pos="10430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99573414" w:history="1">
        <w:r w:rsidRPr="00BC3ABB">
          <w:rPr>
            <w:rStyle w:val="a7"/>
            <w:rFonts w:eastAsia="微软雅黑" w:cs="Microsoft Sans Serif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BC3ABB">
          <w:rPr>
            <w:rStyle w:val="a7"/>
            <w:rFonts w:hint="eastAsia"/>
            <w:noProof/>
          </w:rPr>
          <w:t>文档</w:t>
        </w:r>
        <w:r w:rsidRPr="00BC3ABB">
          <w:rPr>
            <w:rStyle w:val="a7"/>
            <w:rFonts w:hint="eastAsia"/>
            <w:noProof/>
          </w:rPr>
          <w:t>设</w:t>
        </w:r>
        <w:r w:rsidRPr="00BC3ABB">
          <w:rPr>
            <w:rStyle w:val="a7"/>
            <w:rFonts w:hint="eastAsia"/>
            <w:noProof/>
          </w:rPr>
          <w:t>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_Toc499573414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719" w:rsidRDefault="00233719">
      <w:pPr>
        <w:pStyle w:val="20"/>
        <w:tabs>
          <w:tab w:val="left" w:pos="1260"/>
          <w:tab w:val="right" w:leader="dot" w:pos="10430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499573415" w:history="1">
        <w:r w:rsidRPr="00BC3ABB">
          <w:rPr>
            <w:rStyle w:val="a7"/>
            <w:rFonts w:eastAsia="微软雅黑" w:cs="Microsoft Sans Serif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BC3ABB">
          <w:rPr>
            <w:rStyle w:val="a7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_Toc499573415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998" w:rsidRPr="00F833C8" w:rsidRDefault="00013C44">
      <w:pPr>
        <w:rPr>
          <w:color w:val="auto"/>
        </w:rPr>
      </w:pPr>
      <w:r>
        <w:fldChar w:fldCharType="end"/>
      </w:r>
      <w:r w:rsidR="00E81998" w:rsidRPr="00906CED">
        <w:br w:type="page"/>
      </w:r>
    </w:p>
    <w:p w:rsidR="00326D4C" w:rsidRPr="00F833C8" w:rsidRDefault="00326D4C" w:rsidP="00DD5FA8">
      <w:pPr>
        <w:pStyle w:val="1"/>
        <w:numPr>
          <w:ilvl w:val="0"/>
          <w:numId w:val="35"/>
        </w:numPr>
        <w:rPr>
          <w:rFonts w:eastAsia="宋体"/>
          <w:color w:val="auto"/>
          <w:sz w:val="44"/>
          <w:szCs w:val="44"/>
        </w:rPr>
      </w:pPr>
      <w:bookmarkStart w:id="0" w:name="_Toc499573404"/>
      <w:r w:rsidRPr="00F833C8">
        <w:rPr>
          <w:rFonts w:eastAsia="宋体" w:hint="eastAsia"/>
          <w:color w:val="auto"/>
          <w:sz w:val="44"/>
          <w:szCs w:val="44"/>
        </w:rPr>
        <w:lastRenderedPageBreak/>
        <w:t>概述</w:t>
      </w:r>
      <w:bookmarkEnd w:id="0"/>
    </w:p>
    <w:p w:rsidR="00326D4C" w:rsidRPr="00042EE9" w:rsidRDefault="00326D4C" w:rsidP="0036194B">
      <w:pPr>
        <w:pStyle w:val="2"/>
        <w:numPr>
          <w:ilvl w:val="1"/>
          <w:numId w:val="42"/>
        </w:numPr>
        <w:rPr>
          <w:rFonts w:ascii="Microsoft Sans Serif" w:hAnsi="Microsoft Sans Serif"/>
          <w:color w:val="auto"/>
          <w:sz w:val="32"/>
          <w:szCs w:val="32"/>
        </w:rPr>
      </w:pPr>
      <w:bookmarkStart w:id="1" w:name="_Toc521465557"/>
      <w:bookmarkStart w:id="2" w:name="_Toc95989020"/>
      <w:bookmarkStart w:id="3" w:name="_Toc131671692"/>
      <w:bookmarkStart w:id="4" w:name="_Toc143490985"/>
      <w:bookmarkStart w:id="5" w:name="_Toc143930806"/>
      <w:bookmarkStart w:id="6" w:name="_Toc499573405"/>
      <w:r w:rsidRPr="00042EE9">
        <w:rPr>
          <w:rFonts w:ascii="Microsoft Sans Serif" w:hAnsi="Microsoft Sans Serif" w:hint="eastAsia"/>
          <w:color w:val="auto"/>
          <w:sz w:val="32"/>
          <w:szCs w:val="32"/>
        </w:rPr>
        <w:t>目</w:t>
      </w:r>
      <w:bookmarkEnd w:id="1"/>
      <w:bookmarkEnd w:id="2"/>
      <w:bookmarkEnd w:id="3"/>
      <w:bookmarkEnd w:id="4"/>
      <w:bookmarkEnd w:id="5"/>
      <w:r w:rsidRPr="00042EE9">
        <w:rPr>
          <w:rFonts w:ascii="Microsoft Sans Serif" w:hAnsi="Microsoft Sans Serif" w:hint="eastAsia"/>
          <w:color w:val="auto"/>
          <w:sz w:val="32"/>
          <w:szCs w:val="32"/>
        </w:rPr>
        <w:t>标</w:t>
      </w:r>
      <w:bookmarkEnd w:id="6"/>
    </w:p>
    <w:sdt>
      <w:sdtPr>
        <w:rPr>
          <w:color w:val="808080" w:themeColor="background1" w:themeShade="80"/>
        </w:rPr>
        <w:id w:val="9500856"/>
        <w:placeholder>
          <w:docPart w:val="7989A04031694E2AAD9D8D7CA39454E9"/>
        </w:placeholder>
        <w:text/>
      </w:sdtPr>
      <w:sdtEndPr/>
      <w:sdtContent>
        <w:p w:rsidR="00F833C8" w:rsidRPr="0059316B" w:rsidRDefault="009041D8" w:rsidP="005E41D3">
          <w:pPr>
            <w:pStyle w:val="a0"/>
            <w:rPr>
              <w:color w:val="808080" w:themeColor="background1" w:themeShade="80"/>
            </w:rPr>
          </w:pPr>
          <w:r>
            <w:rPr>
              <w:rFonts w:hint="eastAsia"/>
              <w:color w:val="808080" w:themeColor="background1" w:themeShade="80"/>
            </w:rPr>
            <w:t>简单描述功能实现</w:t>
          </w:r>
        </w:p>
      </w:sdtContent>
    </w:sdt>
    <w:p w:rsidR="00D42CE4" w:rsidRPr="00D42CE4" w:rsidRDefault="00580F02" w:rsidP="00D42CE4">
      <w:pPr>
        <w:pStyle w:val="2"/>
        <w:numPr>
          <w:ilvl w:val="1"/>
          <w:numId w:val="42"/>
        </w:numPr>
        <w:rPr>
          <w:rFonts w:ascii="Microsoft Sans Serif" w:hAnsi="Microsoft Sans Serif"/>
          <w:color w:val="auto"/>
          <w:sz w:val="32"/>
          <w:szCs w:val="32"/>
        </w:rPr>
      </w:pPr>
      <w:bookmarkStart w:id="7" w:name="_Toc499573406"/>
      <w:r>
        <w:rPr>
          <w:rFonts w:ascii="Microsoft Sans Serif" w:hAnsi="Microsoft Sans Serif" w:hint="eastAsia"/>
          <w:color w:val="auto"/>
          <w:sz w:val="32"/>
          <w:szCs w:val="32"/>
        </w:rPr>
        <w:t>模型</w:t>
      </w:r>
      <w:r w:rsidR="00AB1582">
        <w:rPr>
          <w:rFonts w:ascii="Microsoft Sans Serif" w:hAnsi="Microsoft Sans Serif" w:hint="eastAsia"/>
          <w:color w:val="auto"/>
          <w:sz w:val="32"/>
          <w:szCs w:val="32"/>
        </w:rPr>
        <w:t>图</w:t>
      </w:r>
      <w:bookmarkEnd w:id="7"/>
    </w:p>
    <w:bookmarkStart w:id="8" w:name="_MON_1527516916" w:displacedByCustomXml="next"/>
    <w:bookmarkEnd w:id="8" w:displacedByCustomXml="next"/>
    <w:sdt>
      <w:sdtPr>
        <w:rPr>
          <w:color w:val="808080" w:themeColor="background1" w:themeShade="80"/>
        </w:rPr>
        <w:id w:val="1574162005"/>
        <w:placeholder>
          <w:docPart w:val="FEA146C86C1D4E578E031D409AB98931"/>
        </w:placeholder>
        <w:text/>
      </w:sdtPr>
      <w:sdtEndPr/>
      <w:sdtContent>
        <w:p w:rsidR="00E73C84" w:rsidRPr="00D42CE4" w:rsidRDefault="008C414B" w:rsidP="008C414B">
          <w:pPr>
            <w:pStyle w:val="a0"/>
            <w:ind w:left="425" w:firstLine="0"/>
            <w:jc w:val="left"/>
            <w:rPr>
              <w:color w:val="808080" w:themeColor="background1" w:themeShade="80"/>
            </w:rPr>
          </w:pPr>
          <w:r>
            <w:rPr>
              <w:rFonts w:hint="eastAsia"/>
              <w:color w:val="808080" w:themeColor="background1" w:themeShade="80"/>
            </w:rPr>
            <w:t>小工具类：绘制出用户使用模型图</w:t>
          </w:r>
          <w:r>
            <w:rPr>
              <w:rFonts w:hint="eastAsia"/>
              <w:color w:val="808080" w:themeColor="background1" w:themeShade="80"/>
            </w:rPr>
            <w:t xml:space="preserve">                                                                      </w:t>
          </w:r>
          <w:r>
            <w:rPr>
              <w:rFonts w:hint="eastAsia"/>
              <w:color w:val="808080" w:themeColor="background1" w:themeShade="80"/>
            </w:rPr>
            <w:t>手工用例转换类：</w:t>
          </w:r>
          <w:r w:rsidR="00C04765">
            <w:rPr>
              <w:rFonts w:hint="eastAsia"/>
              <w:color w:val="808080" w:themeColor="background1" w:themeShade="80"/>
            </w:rPr>
            <w:t>输出手工用例</w:t>
          </w:r>
          <w:r w:rsidR="0092799D">
            <w:rPr>
              <w:rFonts w:hint="eastAsia"/>
              <w:color w:val="808080" w:themeColor="background1" w:themeShade="80"/>
            </w:rPr>
            <w:t>评估标记后的</w:t>
          </w:r>
          <w:r w:rsidR="0092799D">
            <w:rPr>
              <w:rFonts w:hint="eastAsia"/>
              <w:color w:val="808080" w:themeColor="background1" w:themeShade="80"/>
            </w:rPr>
            <w:t>excel</w:t>
          </w:r>
        </w:p>
      </w:sdtContent>
    </w:sdt>
    <w:p w:rsidR="00937534" w:rsidRDefault="00D42CE4" w:rsidP="00D42CE4">
      <w:pPr>
        <w:pStyle w:val="2"/>
        <w:numPr>
          <w:ilvl w:val="1"/>
          <w:numId w:val="42"/>
        </w:numPr>
      </w:pPr>
      <w:bookmarkStart w:id="9" w:name="_Toc499573407"/>
      <w:r>
        <w:rPr>
          <w:rFonts w:hint="eastAsia"/>
        </w:rPr>
        <w:t>兼容范围</w:t>
      </w:r>
      <w:bookmarkEnd w:id="9"/>
    </w:p>
    <w:p w:rsidR="00D42CE4" w:rsidRPr="00D42CE4" w:rsidRDefault="00EE7B4C" w:rsidP="00D42CE4">
      <w:pPr>
        <w:pStyle w:val="a0"/>
        <w:ind w:left="425" w:firstLine="0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697703852"/>
          <w:placeholder>
            <w:docPart w:val="48694C5EB94F4FE1A4147AB6AF5EEF60"/>
          </w:placeholder>
          <w:text/>
        </w:sdtPr>
        <w:sdtEndPr/>
        <w:sdtContent>
          <w:r w:rsidR="00D42CE4">
            <w:rPr>
              <w:rFonts w:hint="eastAsia"/>
              <w:color w:val="808080" w:themeColor="background1" w:themeShade="80"/>
            </w:rPr>
            <w:t>列出计划调试范围：如产品、平台、语言</w:t>
          </w:r>
          <w:r w:rsidR="00C97CA0">
            <w:rPr>
              <w:rFonts w:hint="eastAsia"/>
              <w:color w:val="808080" w:themeColor="background1" w:themeShade="80"/>
            </w:rPr>
            <w:t>、版本号</w:t>
          </w:r>
          <w:r w:rsidR="0092799D">
            <w:rPr>
              <w:rFonts w:hint="eastAsia"/>
              <w:color w:val="808080" w:themeColor="background1" w:themeShade="80"/>
            </w:rPr>
            <w:t>等</w:t>
          </w:r>
        </w:sdtContent>
      </w:sdt>
      <w:r w:rsidR="00D42CE4">
        <w:rPr>
          <w:rFonts w:hint="eastAsia"/>
        </w:rPr>
        <w:t xml:space="preserve">    </w:t>
      </w:r>
    </w:p>
    <w:p w:rsidR="00566F56" w:rsidRDefault="00254072" w:rsidP="00DD5FA8">
      <w:pPr>
        <w:pStyle w:val="1"/>
        <w:numPr>
          <w:ilvl w:val="0"/>
          <w:numId w:val="35"/>
        </w:numPr>
        <w:rPr>
          <w:rFonts w:eastAsia="宋体"/>
          <w:color w:val="auto"/>
          <w:sz w:val="44"/>
          <w:szCs w:val="44"/>
        </w:rPr>
      </w:pPr>
      <w:bookmarkStart w:id="10" w:name="_Toc499573408"/>
      <w:r w:rsidRPr="00F833C8">
        <w:rPr>
          <w:rFonts w:eastAsia="宋体" w:hint="eastAsia"/>
          <w:color w:val="auto"/>
          <w:sz w:val="44"/>
          <w:szCs w:val="44"/>
        </w:rPr>
        <w:t>概要</w:t>
      </w:r>
      <w:r w:rsidR="001F1052" w:rsidRPr="00F833C8">
        <w:rPr>
          <w:rFonts w:eastAsia="宋体" w:hint="eastAsia"/>
          <w:color w:val="auto"/>
          <w:sz w:val="44"/>
          <w:szCs w:val="44"/>
        </w:rPr>
        <w:t>设计</w:t>
      </w:r>
      <w:bookmarkEnd w:id="10"/>
    </w:p>
    <w:p w:rsidR="00092483" w:rsidRPr="00937534" w:rsidRDefault="005A5590" w:rsidP="00937534">
      <w:pPr>
        <w:pStyle w:val="2"/>
        <w:numPr>
          <w:ilvl w:val="1"/>
          <w:numId w:val="35"/>
        </w:numPr>
        <w:rPr>
          <w:color w:val="auto"/>
          <w:sz w:val="44"/>
          <w:szCs w:val="44"/>
        </w:rPr>
      </w:pPr>
      <w:bookmarkStart w:id="11" w:name="OLE_LINK35"/>
      <w:bookmarkStart w:id="12" w:name="OLE_LINK36"/>
      <w:bookmarkStart w:id="13" w:name="OLE_LINK37"/>
      <w:bookmarkStart w:id="14" w:name="_Toc499573409"/>
      <w:r>
        <w:rPr>
          <w:rFonts w:hint="eastAsia"/>
        </w:rPr>
        <w:t>架构</w:t>
      </w:r>
      <w:r w:rsidR="00E66E16">
        <w:rPr>
          <w:rFonts w:hint="eastAsia"/>
        </w:rPr>
        <w:t>流程图</w:t>
      </w:r>
      <w:bookmarkEnd w:id="14"/>
    </w:p>
    <w:bookmarkEnd w:id="11"/>
    <w:bookmarkEnd w:id="12"/>
    <w:bookmarkEnd w:id="13"/>
    <w:p w:rsidR="00560CDD" w:rsidRDefault="00EE7B4C" w:rsidP="00792D0A">
      <w:pPr>
        <w:pStyle w:val="a0"/>
        <w:tabs>
          <w:tab w:val="left" w:pos="5725"/>
        </w:tabs>
        <w:ind w:firstLineChars="200"/>
        <w:outlineLvl w:val="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907912273"/>
          <w:placeholder>
            <w:docPart w:val="E0B0FF4FFDB34E62AB1122B68AD9FF3A"/>
          </w:placeholder>
          <w:text/>
        </w:sdtPr>
        <w:sdtEndPr/>
        <w:sdtContent>
          <w:r w:rsidR="00792D0A">
            <w:rPr>
              <w:rFonts w:hint="eastAsia"/>
              <w:color w:val="808080" w:themeColor="background1" w:themeShade="80"/>
            </w:rPr>
            <w:t>小工具类：基本功能模块关系图</w:t>
          </w:r>
        </w:sdtContent>
      </w:sdt>
      <w:r w:rsidR="00792D0A">
        <w:rPr>
          <w:color w:val="808080" w:themeColor="background1" w:themeShade="80"/>
        </w:rPr>
        <w:tab/>
      </w:r>
    </w:p>
    <w:p w:rsidR="00792D0A" w:rsidRDefault="00EE7B4C" w:rsidP="00792D0A">
      <w:pPr>
        <w:pStyle w:val="a0"/>
        <w:tabs>
          <w:tab w:val="left" w:pos="5725"/>
        </w:tabs>
        <w:ind w:firstLineChars="200"/>
        <w:outlineLvl w:val="2"/>
        <w:rPr>
          <w:b/>
          <w:color w:val="auto"/>
        </w:rPr>
      </w:pPr>
      <w:sdt>
        <w:sdtPr>
          <w:rPr>
            <w:color w:val="808080" w:themeColor="background1" w:themeShade="80"/>
          </w:rPr>
          <w:id w:val="508722941"/>
          <w:placeholder>
            <w:docPart w:val="DCD1BB78B7694D00AACD07098AC497A2"/>
          </w:placeholder>
          <w:text/>
        </w:sdtPr>
        <w:sdtEndPr/>
        <w:sdtContent>
          <w:r w:rsidR="00792D0A">
            <w:rPr>
              <w:rFonts w:hint="eastAsia"/>
              <w:color w:val="808080" w:themeColor="background1" w:themeShade="80"/>
            </w:rPr>
            <w:t>手工用例转换类：用例按自动化实现分类，绘制各类处理流程图</w:t>
          </w:r>
        </w:sdtContent>
      </w:sdt>
    </w:p>
    <w:p w:rsidR="00020F87" w:rsidRPr="00886B64" w:rsidRDefault="00937534" w:rsidP="00886B64">
      <w:pPr>
        <w:pStyle w:val="2"/>
        <w:numPr>
          <w:ilvl w:val="1"/>
          <w:numId w:val="35"/>
        </w:numPr>
        <w:rPr>
          <w:color w:val="auto"/>
        </w:rPr>
      </w:pPr>
      <w:bookmarkStart w:id="15" w:name="_Toc499573410"/>
      <w:r>
        <w:rPr>
          <w:rFonts w:hint="eastAsia"/>
        </w:rPr>
        <w:t>公共方法</w:t>
      </w:r>
      <w:r w:rsidR="00B0001F" w:rsidRPr="005130CF">
        <w:rPr>
          <w:rFonts w:hint="eastAsia"/>
        </w:rPr>
        <w:t>设计</w:t>
      </w:r>
      <w:bookmarkEnd w:id="15"/>
      <w:r w:rsidR="00886B64" w:rsidRPr="00886B64">
        <w:rPr>
          <w:color w:val="808080" w:themeColor="background1" w:themeShade="80"/>
        </w:rPr>
        <w:tab/>
      </w:r>
    </w:p>
    <w:p w:rsidR="00886B64" w:rsidRPr="00886B64" w:rsidRDefault="00886B64" w:rsidP="00886B64">
      <w:pPr>
        <w:pStyle w:val="a0"/>
        <w:numPr>
          <w:ilvl w:val="2"/>
          <w:numId w:val="35"/>
        </w:numPr>
        <w:tabs>
          <w:tab w:val="left" w:pos="3587"/>
        </w:tabs>
        <w:rPr>
          <w:color w:val="auto"/>
        </w:rPr>
      </w:pPr>
      <w:proofErr w:type="spellStart"/>
      <w:r w:rsidRPr="00886B64">
        <w:rPr>
          <w:rFonts w:hint="eastAsia"/>
          <w:color w:val="auto"/>
        </w:rPr>
        <w:t>pylibs</w:t>
      </w:r>
      <w:proofErr w:type="spellEnd"/>
    </w:p>
    <w:p w:rsidR="00886B64" w:rsidRPr="00886B64" w:rsidRDefault="00886B64" w:rsidP="00886B64">
      <w:pPr>
        <w:pStyle w:val="a0"/>
        <w:numPr>
          <w:ilvl w:val="2"/>
          <w:numId w:val="35"/>
        </w:numPr>
        <w:tabs>
          <w:tab w:val="left" w:pos="3587"/>
        </w:tabs>
        <w:rPr>
          <w:color w:val="auto"/>
        </w:rPr>
      </w:pPr>
      <w:r w:rsidRPr="00886B64">
        <w:rPr>
          <w:rFonts w:hint="eastAsia"/>
          <w:color w:val="auto"/>
        </w:rPr>
        <w:t>RIDE</w:t>
      </w:r>
    </w:p>
    <w:p w:rsidR="00EF633F" w:rsidRDefault="00EF633F" w:rsidP="0036194B">
      <w:pPr>
        <w:pStyle w:val="2"/>
        <w:numPr>
          <w:ilvl w:val="1"/>
          <w:numId w:val="35"/>
        </w:numPr>
      </w:pPr>
      <w:bookmarkStart w:id="16" w:name="_Toc499573411"/>
      <w:r w:rsidRPr="00560CDD">
        <w:rPr>
          <w:rFonts w:hint="eastAsia"/>
        </w:rPr>
        <w:t>接口设计</w:t>
      </w:r>
      <w:bookmarkEnd w:id="16"/>
    </w:p>
    <w:p w:rsidR="002C672C" w:rsidRPr="00886B64" w:rsidRDefault="00047BCD" w:rsidP="00886B64">
      <w:pPr>
        <w:pStyle w:val="a0"/>
        <w:numPr>
          <w:ilvl w:val="2"/>
          <w:numId w:val="35"/>
        </w:numPr>
        <w:tabs>
          <w:tab w:val="left" w:pos="3587"/>
        </w:tabs>
        <w:rPr>
          <w:color w:val="auto"/>
        </w:rPr>
      </w:pPr>
      <w:proofErr w:type="spellStart"/>
      <w:r w:rsidRPr="00886B64">
        <w:rPr>
          <w:color w:val="auto"/>
        </w:rPr>
        <w:t>R</w:t>
      </w:r>
      <w:r w:rsidRPr="00886B64">
        <w:rPr>
          <w:rFonts w:hint="eastAsia"/>
          <w:color w:val="auto"/>
        </w:rPr>
        <w:t>pc</w:t>
      </w:r>
      <w:proofErr w:type="spellEnd"/>
      <w:r w:rsidRPr="00886B64">
        <w:rPr>
          <w:rFonts w:hint="eastAsia"/>
          <w:color w:val="auto"/>
        </w:rPr>
        <w:t>接口</w:t>
      </w:r>
    </w:p>
    <w:p w:rsidR="001E5BDB" w:rsidRPr="00886B64" w:rsidRDefault="008A4480" w:rsidP="00886B64">
      <w:pPr>
        <w:pStyle w:val="a0"/>
        <w:numPr>
          <w:ilvl w:val="2"/>
          <w:numId w:val="35"/>
        </w:numPr>
        <w:tabs>
          <w:tab w:val="left" w:pos="3587"/>
        </w:tabs>
        <w:rPr>
          <w:color w:val="auto"/>
        </w:rPr>
      </w:pPr>
      <w:r w:rsidRPr="00886B64">
        <w:rPr>
          <w:rFonts w:hint="eastAsia"/>
          <w:color w:val="auto"/>
        </w:rPr>
        <w:t>新增测试</w:t>
      </w:r>
      <w:r w:rsidR="00047BCD" w:rsidRPr="00886B64">
        <w:rPr>
          <w:rFonts w:hint="eastAsia"/>
          <w:color w:val="auto"/>
        </w:rPr>
        <w:t>接口</w:t>
      </w:r>
    </w:p>
    <w:p w:rsidR="008A4FA9" w:rsidRPr="008A4FA9" w:rsidRDefault="00DB07ED" w:rsidP="00DD5FA8">
      <w:pPr>
        <w:pStyle w:val="1"/>
        <w:numPr>
          <w:ilvl w:val="0"/>
          <w:numId w:val="35"/>
        </w:numPr>
        <w:rPr>
          <w:rFonts w:eastAsia="宋体"/>
          <w:color w:val="auto"/>
          <w:sz w:val="44"/>
          <w:szCs w:val="44"/>
        </w:rPr>
      </w:pPr>
      <w:bookmarkStart w:id="17" w:name="_Toc499573412"/>
      <w:r w:rsidRPr="00AF034F">
        <w:rPr>
          <w:rFonts w:eastAsia="宋体" w:hint="eastAsia"/>
          <w:color w:val="auto"/>
          <w:sz w:val="44"/>
          <w:szCs w:val="44"/>
        </w:rPr>
        <w:t>详细设计</w:t>
      </w:r>
      <w:bookmarkStart w:id="18" w:name="_Toc435864494"/>
      <w:bookmarkEnd w:id="17"/>
    </w:p>
    <w:p w:rsidR="00DB07ED" w:rsidRPr="0036194B" w:rsidRDefault="005A5590" w:rsidP="0036194B">
      <w:pPr>
        <w:pStyle w:val="2"/>
        <w:numPr>
          <w:ilvl w:val="1"/>
          <w:numId w:val="35"/>
        </w:numPr>
        <w:rPr>
          <w:rFonts w:ascii="Microsoft Sans Serif" w:hAnsi="Microsoft Sans Serif"/>
          <w:color w:val="auto"/>
          <w:sz w:val="32"/>
          <w:szCs w:val="32"/>
        </w:rPr>
      </w:pPr>
      <w:bookmarkStart w:id="19" w:name="_Toc499573413"/>
      <w:bookmarkEnd w:id="18"/>
      <w:r>
        <w:rPr>
          <w:rFonts w:ascii="Microsoft Sans Serif" w:hAnsi="Microsoft Sans Serif" w:hint="eastAsia"/>
          <w:color w:val="auto"/>
          <w:sz w:val="32"/>
          <w:szCs w:val="32"/>
        </w:rPr>
        <w:t>公共方法详细实现设计图</w:t>
      </w:r>
      <w:bookmarkEnd w:id="19"/>
    </w:p>
    <w:p w:rsidR="00DB07ED" w:rsidRPr="002C672C" w:rsidRDefault="00DB07ED" w:rsidP="002C672C">
      <w:pPr>
        <w:pStyle w:val="a0"/>
        <w:spacing w:before="72" w:after="72"/>
      </w:pPr>
    </w:p>
    <w:p w:rsidR="00DB07ED" w:rsidRPr="00F9369D" w:rsidRDefault="005A5590" w:rsidP="0036194B">
      <w:pPr>
        <w:pStyle w:val="2"/>
        <w:numPr>
          <w:ilvl w:val="1"/>
          <w:numId w:val="35"/>
        </w:numPr>
        <w:rPr>
          <w:rFonts w:ascii="Microsoft Sans Serif" w:hAnsi="Microsoft Sans Serif"/>
          <w:color w:val="auto"/>
          <w:sz w:val="32"/>
          <w:szCs w:val="32"/>
        </w:rPr>
      </w:pPr>
      <w:bookmarkStart w:id="20" w:name="_Toc499573414"/>
      <w:bookmarkStart w:id="21" w:name="_GoBack"/>
      <w:bookmarkEnd w:id="21"/>
      <w:r>
        <w:rPr>
          <w:rFonts w:ascii="Microsoft Sans Serif" w:hAnsi="Microsoft Sans Serif" w:hint="eastAsia"/>
          <w:color w:val="auto"/>
          <w:sz w:val="32"/>
          <w:szCs w:val="32"/>
        </w:rPr>
        <w:t>文档设计</w:t>
      </w:r>
      <w:bookmarkEnd w:id="20"/>
    </w:p>
    <w:p w:rsidR="00DB07ED" w:rsidRPr="00842F88" w:rsidRDefault="00DB07ED" w:rsidP="002C672C">
      <w:pPr>
        <w:pStyle w:val="a0"/>
        <w:ind w:firstLine="0"/>
        <w:rPr>
          <w:color w:val="808080"/>
        </w:rPr>
      </w:pPr>
    </w:p>
    <w:p w:rsidR="00673E1E" w:rsidRPr="008A4189" w:rsidRDefault="00DB07ED" w:rsidP="00673E1E">
      <w:pPr>
        <w:pStyle w:val="2"/>
        <w:numPr>
          <w:ilvl w:val="1"/>
          <w:numId w:val="35"/>
        </w:numPr>
        <w:rPr>
          <w:rFonts w:ascii="Microsoft Sans Serif" w:hAnsi="Microsoft Sans Serif"/>
          <w:color w:val="auto"/>
          <w:sz w:val="32"/>
          <w:szCs w:val="32"/>
        </w:rPr>
      </w:pPr>
      <w:bookmarkStart w:id="22" w:name="_Toc435864496"/>
      <w:bookmarkStart w:id="23" w:name="_Toc499573415"/>
      <w:r w:rsidRPr="00F9369D">
        <w:rPr>
          <w:rFonts w:ascii="Microsoft Sans Serif" w:hAnsi="Microsoft Sans Serif" w:hint="eastAsia"/>
          <w:color w:val="auto"/>
          <w:sz w:val="32"/>
          <w:szCs w:val="32"/>
        </w:rPr>
        <w:t>其他</w:t>
      </w:r>
      <w:bookmarkEnd w:id="22"/>
      <w:bookmarkEnd w:id="23"/>
    </w:p>
    <w:sectPr w:rsidR="00673E1E" w:rsidRPr="008A4189" w:rsidSect="00375E37">
      <w:headerReference w:type="default" r:id="rId9"/>
      <w:footerReference w:type="even" r:id="rId10"/>
      <w:footerReference w:type="default" r:id="rId11"/>
      <w:pgSz w:w="11906" w:h="16838" w:code="9"/>
      <w:pgMar w:top="1134" w:right="746" w:bottom="1134" w:left="72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B4C" w:rsidRDefault="00EE7B4C">
      <w:r>
        <w:separator/>
      </w:r>
    </w:p>
  </w:endnote>
  <w:endnote w:type="continuationSeparator" w:id="0">
    <w:p w:rsidR="00EE7B4C" w:rsidRDefault="00E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1B" w:rsidRDefault="00013C44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4F631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F631B" w:rsidRDefault="004F631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1B" w:rsidRDefault="004F631B">
    <w:pPr>
      <w:pStyle w:val="a5"/>
      <w:jc w:val="center"/>
    </w:pPr>
    <w:r>
      <w:rPr>
        <w:noProof/>
        <w:sz w:val="20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4483100</wp:posOffset>
          </wp:positionH>
          <wp:positionV relativeFrom="paragraph">
            <wp:posOffset>-16510</wp:posOffset>
          </wp:positionV>
          <wp:extent cx="1644650" cy="202565"/>
          <wp:effectExtent l="19050" t="0" r="0" b="0"/>
          <wp:wrapThrough wrapText="bothSides">
            <wp:wrapPolygon edited="0">
              <wp:start x="-250" y="0"/>
              <wp:lineTo x="-250" y="20313"/>
              <wp:lineTo x="21517" y="20313"/>
              <wp:lineTo x="21517" y="0"/>
              <wp:lineTo x="-250" y="0"/>
            </wp:wrapPolygon>
          </wp:wrapThrough>
          <wp:docPr id="12" name="图片 12" descr="中英文公司名称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中英文公司名称组合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650" cy="202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3C44">
      <w:rPr>
        <w:rStyle w:val="a8"/>
      </w:rPr>
      <w:fldChar w:fldCharType="begin"/>
    </w:r>
    <w:r>
      <w:rPr>
        <w:rStyle w:val="a8"/>
      </w:rPr>
      <w:instrText xml:space="preserve"> PAGE </w:instrText>
    </w:r>
    <w:r w:rsidR="00013C44">
      <w:rPr>
        <w:rStyle w:val="a8"/>
      </w:rPr>
      <w:fldChar w:fldCharType="separate"/>
    </w:r>
    <w:r w:rsidR="00233719">
      <w:rPr>
        <w:rStyle w:val="a8"/>
        <w:noProof/>
      </w:rPr>
      <w:t>2</w:t>
    </w:r>
    <w:r w:rsidR="00013C44"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B4C" w:rsidRDefault="00EE7B4C">
      <w:r>
        <w:separator/>
      </w:r>
    </w:p>
  </w:footnote>
  <w:footnote w:type="continuationSeparator" w:id="0">
    <w:p w:rsidR="00EE7B4C" w:rsidRDefault="00EE7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1B" w:rsidRDefault="004F631B">
    <w:pPr>
      <w:pStyle w:val="a4"/>
      <w:jc w:val="both"/>
    </w:pPr>
    <w:r>
      <w:rPr>
        <w:noProof/>
        <w:sz w:val="20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-121285</wp:posOffset>
          </wp:positionV>
          <wp:extent cx="852805" cy="274955"/>
          <wp:effectExtent l="19050" t="0" r="4445" b="0"/>
          <wp:wrapThrough wrapText="bothSides">
            <wp:wrapPolygon edited="0">
              <wp:start x="-483" y="0"/>
              <wp:lineTo x="-483" y="19455"/>
              <wp:lineTo x="21713" y="19455"/>
              <wp:lineTo x="21713" y="0"/>
              <wp:lineTo x="-483" y="0"/>
            </wp:wrapPolygon>
          </wp:wrapThrough>
          <wp:docPr id="11" name="图片 11" descr="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805" cy="274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                   </w:t>
    </w:r>
    <w:r>
      <w:rPr>
        <w:rFonts w:hint="eastAsia"/>
      </w:rPr>
      <w:tab/>
      <w:t xml:space="preserve">     </w:t>
    </w:r>
    <w:r>
      <w:t>权限</w:t>
    </w:r>
    <w:r>
      <w:rPr>
        <w:rFonts w:hint="eastAsia"/>
      </w:rPr>
      <w:t>校验统一软件总体设计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B7C"/>
    <w:multiLevelType w:val="multilevel"/>
    <w:tmpl w:val="372A9D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44"/>
        <w:szCs w:val="44"/>
      </w:rPr>
    </w:lvl>
    <w:lvl w:ilvl="1">
      <w:start w:val="1"/>
      <w:numFmt w:val="decimal"/>
      <w:lvlText w:val="3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3AD3A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98F7241"/>
    <w:multiLevelType w:val="hybridMultilevel"/>
    <w:tmpl w:val="005C4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7B35AE"/>
    <w:multiLevelType w:val="multilevel"/>
    <w:tmpl w:val="03CE36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44"/>
        <w:szCs w:val="44"/>
      </w:rPr>
    </w:lvl>
    <w:lvl w:ilvl="1">
      <w:start w:val="2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1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1E1C626E"/>
    <w:multiLevelType w:val="multilevel"/>
    <w:tmpl w:val="3C807E96"/>
    <w:lvl w:ilvl="0">
      <w:start w:val="3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1EB83A1A"/>
    <w:multiLevelType w:val="hybridMultilevel"/>
    <w:tmpl w:val="704C9596"/>
    <w:lvl w:ilvl="0" w:tplc="75A49B0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F9E1FC1"/>
    <w:multiLevelType w:val="multilevel"/>
    <w:tmpl w:val="918403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Microsoft Sans Serif" w:eastAsia="微软雅黑" w:hAnsi="Microsoft Sans Serif" w:cs="Microsoft Sans Serif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4DA78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907352F"/>
    <w:multiLevelType w:val="multilevel"/>
    <w:tmpl w:val="3E3039B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2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9">
    <w:nsid w:val="38D7447C"/>
    <w:multiLevelType w:val="hybridMultilevel"/>
    <w:tmpl w:val="99783660"/>
    <w:lvl w:ilvl="0" w:tplc="3398D1E0">
      <w:start w:val="1"/>
      <w:numFmt w:val="decimal"/>
      <w:lvlText w:val="2.%1"/>
      <w:lvlJc w:val="left"/>
      <w:pPr>
        <w:ind w:left="420" w:hanging="420"/>
      </w:pPr>
      <w:rPr>
        <w:rFonts w:hint="eastAsia"/>
        <w:sz w:val="32"/>
        <w:szCs w:val="32"/>
      </w:rPr>
    </w:lvl>
    <w:lvl w:ilvl="1" w:tplc="E97CED6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8A12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8983F74"/>
    <w:multiLevelType w:val="hybridMultilevel"/>
    <w:tmpl w:val="B2D4112C"/>
    <w:lvl w:ilvl="0" w:tplc="53CC426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01E4779"/>
    <w:multiLevelType w:val="multilevel"/>
    <w:tmpl w:val="C49291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３.%2"/>
      <w:lvlJc w:val="left"/>
      <w:pPr>
        <w:ind w:left="0" w:firstLine="0"/>
      </w:pPr>
      <w:rPr>
        <w:rFonts w:hint="eastAsia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3">
    <w:nsid w:val="559A37F8"/>
    <w:multiLevelType w:val="hybridMultilevel"/>
    <w:tmpl w:val="C916D832"/>
    <w:lvl w:ilvl="0" w:tplc="A5BA3A5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3940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44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61596528"/>
    <w:multiLevelType w:val="multilevel"/>
    <w:tmpl w:val="D962365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6">
    <w:nsid w:val="7B426CFA"/>
    <w:multiLevelType w:val="hybridMultilevel"/>
    <w:tmpl w:val="DBBA2FB4"/>
    <w:lvl w:ilvl="0" w:tplc="5DB8EA8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8C33B6"/>
    <w:multiLevelType w:val="hybridMultilevel"/>
    <w:tmpl w:val="1CC03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F773EE1"/>
    <w:multiLevelType w:val="multilevel"/>
    <w:tmpl w:val="372A9D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44"/>
        <w:szCs w:val="44"/>
      </w:rPr>
    </w:lvl>
    <w:lvl w:ilvl="1">
      <w:start w:val="1"/>
      <w:numFmt w:val="decimal"/>
      <w:lvlText w:val="3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7FE4304D"/>
    <w:multiLevelType w:val="hybridMultilevel"/>
    <w:tmpl w:val="F740F07C"/>
    <w:lvl w:ilvl="0" w:tplc="0CEC205E">
      <w:start w:val="1"/>
      <w:numFmt w:val="decimal"/>
      <w:lvlText w:val="%1、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18"/>
  </w:num>
  <w:num w:numId="5">
    <w:abstractNumId w:val="0"/>
  </w:num>
  <w:num w:numId="6">
    <w:abstractNumId w:val="3"/>
  </w:num>
  <w:num w:numId="7">
    <w:abstractNumId w:val="4"/>
  </w:num>
  <w:num w:numId="8">
    <w:abstractNumId w:val="13"/>
  </w:num>
  <w:num w:numId="9">
    <w:abstractNumId w:val="4"/>
  </w:num>
  <w:num w:numId="10">
    <w:abstractNumId w:val="19"/>
  </w:num>
  <w:num w:numId="11">
    <w:abstractNumId w:val="17"/>
  </w:num>
  <w:num w:numId="12">
    <w:abstractNumId w:val="4"/>
  </w:num>
  <w:num w:numId="13">
    <w:abstractNumId w:val="4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4"/>
  </w:num>
  <w:num w:numId="21">
    <w:abstractNumId w:val="9"/>
  </w:num>
  <w:num w:numId="22">
    <w:abstractNumId w:val="9"/>
  </w:num>
  <w:num w:numId="23">
    <w:abstractNumId w:val="9"/>
  </w:num>
  <w:num w:numId="24">
    <w:abstractNumId w:val="9"/>
    <w:lvlOverride w:ilvl="0">
      <w:startOverride w:val="3"/>
    </w:lvlOverride>
  </w:num>
  <w:num w:numId="25">
    <w:abstractNumId w:val="9"/>
    <w:lvlOverride w:ilvl="0">
      <w:startOverride w:val="1"/>
    </w:lvlOverride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9"/>
  </w:num>
  <w:num w:numId="32">
    <w:abstractNumId w:val="4"/>
  </w:num>
  <w:num w:numId="33">
    <w:abstractNumId w:val="4"/>
  </w:num>
  <w:num w:numId="34">
    <w:abstractNumId w:val="2"/>
  </w:num>
  <w:num w:numId="35">
    <w:abstractNumId w:val="6"/>
  </w:num>
  <w:num w:numId="36">
    <w:abstractNumId w:val="1"/>
  </w:num>
  <w:num w:numId="37">
    <w:abstractNumId w:val="9"/>
  </w:num>
  <w:num w:numId="38">
    <w:abstractNumId w:val="9"/>
  </w:num>
  <w:num w:numId="39">
    <w:abstractNumId w:val="9"/>
  </w:num>
  <w:num w:numId="40">
    <w:abstractNumId w:val="12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  <w:num w:numId="43">
    <w:abstractNumId w:val="7"/>
  </w:num>
  <w:num w:numId="44">
    <w:abstractNumId w:val="12"/>
  </w:num>
  <w:num w:numId="45">
    <w:abstractNumId w:val="12"/>
  </w:num>
  <w:num w:numId="46">
    <w:abstractNumId w:val="11"/>
  </w:num>
  <w:num w:numId="47">
    <w:abstractNumId w:val="5"/>
  </w:num>
  <w:num w:numId="48">
    <w:abstractNumId w:val="16"/>
  </w:num>
  <w:num w:numId="49">
    <w:abstractNumId w:val="12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0"/>
  <w:drawingGridVerticalSpacing w:val="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44"/>
    <w:rsid w:val="000028C4"/>
    <w:rsid w:val="00003DFF"/>
    <w:rsid w:val="00013C44"/>
    <w:rsid w:val="00016B39"/>
    <w:rsid w:val="00020F87"/>
    <w:rsid w:val="00022488"/>
    <w:rsid w:val="000307A1"/>
    <w:rsid w:val="00040D0A"/>
    <w:rsid w:val="00042EE9"/>
    <w:rsid w:val="00047BCD"/>
    <w:rsid w:val="00050D9B"/>
    <w:rsid w:val="00051093"/>
    <w:rsid w:val="0006615A"/>
    <w:rsid w:val="00067438"/>
    <w:rsid w:val="00090D44"/>
    <w:rsid w:val="00092483"/>
    <w:rsid w:val="00094513"/>
    <w:rsid w:val="0009573A"/>
    <w:rsid w:val="000A679F"/>
    <w:rsid w:val="000B6DD9"/>
    <w:rsid w:val="000C7B5B"/>
    <w:rsid w:val="000D40D0"/>
    <w:rsid w:val="000E3780"/>
    <w:rsid w:val="000E53A7"/>
    <w:rsid w:val="000E702F"/>
    <w:rsid w:val="001010B0"/>
    <w:rsid w:val="00111CBF"/>
    <w:rsid w:val="001202F1"/>
    <w:rsid w:val="0012066C"/>
    <w:rsid w:val="00120844"/>
    <w:rsid w:val="00125DDA"/>
    <w:rsid w:val="00126A92"/>
    <w:rsid w:val="001412CF"/>
    <w:rsid w:val="00141FF9"/>
    <w:rsid w:val="00151E77"/>
    <w:rsid w:val="001549CC"/>
    <w:rsid w:val="00165676"/>
    <w:rsid w:val="00183687"/>
    <w:rsid w:val="00193269"/>
    <w:rsid w:val="001A5B75"/>
    <w:rsid w:val="001A7E26"/>
    <w:rsid w:val="001B1446"/>
    <w:rsid w:val="001B1C33"/>
    <w:rsid w:val="001B2704"/>
    <w:rsid w:val="001B6979"/>
    <w:rsid w:val="001C4C14"/>
    <w:rsid w:val="001D0895"/>
    <w:rsid w:val="001D4934"/>
    <w:rsid w:val="001E21FD"/>
    <w:rsid w:val="001E5BDB"/>
    <w:rsid w:val="001E7860"/>
    <w:rsid w:val="001F1052"/>
    <w:rsid w:val="001F4C5C"/>
    <w:rsid w:val="001F7585"/>
    <w:rsid w:val="001F7870"/>
    <w:rsid w:val="0020055D"/>
    <w:rsid w:val="002135BB"/>
    <w:rsid w:val="002150AC"/>
    <w:rsid w:val="00233719"/>
    <w:rsid w:val="00236AB9"/>
    <w:rsid w:val="0024155E"/>
    <w:rsid w:val="00251C4D"/>
    <w:rsid w:val="00254072"/>
    <w:rsid w:val="00270D0C"/>
    <w:rsid w:val="00271888"/>
    <w:rsid w:val="00277B3C"/>
    <w:rsid w:val="00286315"/>
    <w:rsid w:val="002A0D34"/>
    <w:rsid w:val="002A4717"/>
    <w:rsid w:val="002B1C75"/>
    <w:rsid w:val="002B2C29"/>
    <w:rsid w:val="002B3764"/>
    <w:rsid w:val="002C672C"/>
    <w:rsid w:val="002E036C"/>
    <w:rsid w:val="002E2B52"/>
    <w:rsid w:val="002E44AB"/>
    <w:rsid w:val="002F023C"/>
    <w:rsid w:val="003127B6"/>
    <w:rsid w:val="00314EB6"/>
    <w:rsid w:val="00316751"/>
    <w:rsid w:val="00326D4C"/>
    <w:rsid w:val="00330F09"/>
    <w:rsid w:val="00334A6A"/>
    <w:rsid w:val="0033547A"/>
    <w:rsid w:val="00344749"/>
    <w:rsid w:val="003455FD"/>
    <w:rsid w:val="00345F33"/>
    <w:rsid w:val="0036194B"/>
    <w:rsid w:val="00363897"/>
    <w:rsid w:val="003731C2"/>
    <w:rsid w:val="00373904"/>
    <w:rsid w:val="00375E37"/>
    <w:rsid w:val="003A309C"/>
    <w:rsid w:val="003B5360"/>
    <w:rsid w:val="003B6549"/>
    <w:rsid w:val="003C1571"/>
    <w:rsid w:val="003C7E42"/>
    <w:rsid w:val="003E5F35"/>
    <w:rsid w:val="003E72A6"/>
    <w:rsid w:val="003F2A78"/>
    <w:rsid w:val="00412502"/>
    <w:rsid w:val="004167A9"/>
    <w:rsid w:val="00432171"/>
    <w:rsid w:val="004321F4"/>
    <w:rsid w:val="0043580C"/>
    <w:rsid w:val="004358D4"/>
    <w:rsid w:val="0044000A"/>
    <w:rsid w:val="00440C6B"/>
    <w:rsid w:val="00441D2E"/>
    <w:rsid w:val="004441BD"/>
    <w:rsid w:val="00447E39"/>
    <w:rsid w:val="00467831"/>
    <w:rsid w:val="00467F33"/>
    <w:rsid w:val="004751D5"/>
    <w:rsid w:val="00492116"/>
    <w:rsid w:val="00496B7D"/>
    <w:rsid w:val="004A2E3D"/>
    <w:rsid w:val="004A4CBD"/>
    <w:rsid w:val="004B3670"/>
    <w:rsid w:val="004C3D8A"/>
    <w:rsid w:val="004E2B38"/>
    <w:rsid w:val="004E3E55"/>
    <w:rsid w:val="004E6CA0"/>
    <w:rsid w:val="004F3312"/>
    <w:rsid w:val="004F48A7"/>
    <w:rsid w:val="004F55D7"/>
    <w:rsid w:val="004F631B"/>
    <w:rsid w:val="004F773C"/>
    <w:rsid w:val="005125BD"/>
    <w:rsid w:val="005130CF"/>
    <w:rsid w:val="00531AE2"/>
    <w:rsid w:val="005336D0"/>
    <w:rsid w:val="005371AD"/>
    <w:rsid w:val="0055489B"/>
    <w:rsid w:val="00555D41"/>
    <w:rsid w:val="00560CDD"/>
    <w:rsid w:val="00565A51"/>
    <w:rsid w:val="00566F56"/>
    <w:rsid w:val="00576BC7"/>
    <w:rsid w:val="00580F02"/>
    <w:rsid w:val="005823DC"/>
    <w:rsid w:val="00585297"/>
    <w:rsid w:val="0059316B"/>
    <w:rsid w:val="0059702C"/>
    <w:rsid w:val="005A5590"/>
    <w:rsid w:val="005A57C3"/>
    <w:rsid w:val="005B0675"/>
    <w:rsid w:val="005B0A53"/>
    <w:rsid w:val="005B4631"/>
    <w:rsid w:val="005C69DE"/>
    <w:rsid w:val="005D3449"/>
    <w:rsid w:val="005D4412"/>
    <w:rsid w:val="005D5DDA"/>
    <w:rsid w:val="005E2643"/>
    <w:rsid w:val="005E41D3"/>
    <w:rsid w:val="005E4201"/>
    <w:rsid w:val="005F2F9C"/>
    <w:rsid w:val="005F4512"/>
    <w:rsid w:val="006170FA"/>
    <w:rsid w:val="00623214"/>
    <w:rsid w:val="006358EC"/>
    <w:rsid w:val="0063701A"/>
    <w:rsid w:val="00647584"/>
    <w:rsid w:val="00655AD6"/>
    <w:rsid w:val="00665609"/>
    <w:rsid w:val="00670FEF"/>
    <w:rsid w:val="00673E1E"/>
    <w:rsid w:val="00675607"/>
    <w:rsid w:val="006836CD"/>
    <w:rsid w:val="00697997"/>
    <w:rsid w:val="006A5784"/>
    <w:rsid w:val="006A758A"/>
    <w:rsid w:val="006C3AFA"/>
    <w:rsid w:val="006C492A"/>
    <w:rsid w:val="006C532E"/>
    <w:rsid w:val="006C6B74"/>
    <w:rsid w:val="006D5AF8"/>
    <w:rsid w:val="006E0B23"/>
    <w:rsid w:val="006E2498"/>
    <w:rsid w:val="006E4A95"/>
    <w:rsid w:val="006E7A01"/>
    <w:rsid w:val="00703BF2"/>
    <w:rsid w:val="007225D1"/>
    <w:rsid w:val="00733332"/>
    <w:rsid w:val="00743B8F"/>
    <w:rsid w:val="00743E7F"/>
    <w:rsid w:val="00752419"/>
    <w:rsid w:val="00760CC1"/>
    <w:rsid w:val="00764B65"/>
    <w:rsid w:val="007715B8"/>
    <w:rsid w:val="00771875"/>
    <w:rsid w:val="007866AD"/>
    <w:rsid w:val="00792D0A"/>
    <w:rsid w:val="007A144E"/>
    <w:rsid w:val="007B155B"/>
    <w:rsid w:val="007B1A5B"/>
    <w:rsid w:val="007B7768"/>
    <w:rsid w:val="007D7718"/>
    <w:rsid w:val="007E5BB4"/>
    <w:rsid w:val="00800D35"/>
    <w:rsid w:val="008048B2"/>
    <w:rsid w:val="008222BB"/>
    <w:rsid w:val="00822335"/>
    <w:rsid w:val="0083527C"/>
    <w:rsid w:val="00835563"/>
    <w:rsid w:val="00842CC1"/>
    <w:rsid w:val="00843A67"/>
    <w:rsid w:val="00845F46"/>
    <w:rsid w:val="00846300"/>
    <w:rsid w:val="0084659A"/>
    <w:rsid w:val="00850FEF"/>
    <w:rsid w:val="00867A9E"/>
    <w:rsid w:val="00877FCC"/>
    <w:rsid w:val="008849B7"/>
    <w:rsid w:val="00886B64"/>
    <w:rsid w:val="008A4189"/>
    <w:rsid w:val="008A4480"/>
    <w:rsid w:val="008A4FA9"/>
    <w:rsid w:val="008B4172"/>
    <w:rsid w:val="008B5DEC"/>
    <w:rsid w:val="008C414B"/>
    <w:rsid w:val="008C70C2"/>
    <w:rsid w:val="008D7EAD"/>
    <w:rsid w:val="008D7FDD"/>
    <w:rsid w:val="008E16B6"/>
    <w:rsid w:val="008F2E6C"/>
    <w:rsid w:val="009029EF"/>
    <w:rsid w:val="009041D8"/>
    <w:rsid w:val="009048E7"/>
    <w:rsid w:val="00906CED"/>
    <w:rsid w:val="00922BB8"/>
    <w:rsid w:val="0092799D"/>
    <w:rsid w:val="00937534"/>
    <w:rsid w:val="00940F8C"/>
    <w:rsid w:val="00964960"/>
    <w:rsid w:val="0097121C"/>
    <w:rsid w:val="0097314E"/>
    <w:rsid w:val="009738E2"/>
    <w:rsid w:val="00982897"/>
    <w:rsid w:val="00985B8A"/>
    <w:rsid w:val="00986B59"/>
    <w:rsid w:val="009A140F"/>
    <w:rsid w:val="009A35DF"/>
    <w:rsid w:val="009A5D12"/>
    <w:rsid w:val="009C60D9"/>
    <w:rsid w:val="009D5E3C"/>
    <w:rsid w:val="009F13E3"/>
    <w:rsid w:val="00A07616"/>
    <w:rsid w:val="00A141A7"/>
    <w:rsid w:val="00A1446B"/>
    <w:rsid w:val="00A3449A"/>
    <w:rsid w:val="00A375D1"/>
    <w:rsid w:val="00A37FD3"/>
    <w:rsid w:val="00A40940"/>
    <w:rsid w:val="00A41F9D"/>
    <w:rsid w:val="00A4403D"/>
    <w:rsid w:val="00A46959"/>
    <w:rsid w:val="00A56EF5"/>
    <w:rsid w:val="00A63452"/>
    <w:rsid w:val="00A74A4E"/>
    <w:rsid w:val="00A8018E"/>
    <w:rsid w:val="00A816B2"/>
    <w:rsid w:val="00A81E98"/>
    <w:rsid w:val="00A83CBF"/>
    <w:rsid w:val="00A843D2"/>
    <w:rsid w:val="00A9442A"/>
    <w:rsid w:val="00AA4D5E"/>
    <w:rsid w:val="00AB0EBB"/>
    <w:rsid w:val="00AB1582"/>
    <w:rsid w:val="00AC06AA"/>
    <w:rsid w:val="00AC121B"/>
    <w:rsid w:val="00AC55B5"/>
    <w:rsid w:val="00AC58F7"/>
    <w:rsid w:val="00AD4953"/>
    <w:rsid w:val="00AD7B3F"/>
    <w:rsid w:val="00AE43CC"/>
    <w:rsid w:val="00AF034F"/>
    <w:rsid w:val="00AF769D"/>
    <w:rsid w:val="00B0001F"/>
    <w:rsid w:val="00B0518E"/>
    <w:rsid w:val="00B10180"/>
    <w:rsid w:val="00B1761F"/>
    <w:rsid w:val="00B17A87"/>
    <w:rsid w:val="00B20C56"/>
    <w:rsid w:val="00B234DC"/>
    <w:rsid w:val="00B255E2"/>
    <w:rsid w:val="00B25605"/>
    <w:rsid w:val="00B26CF1"/>
    <w:rsid w:val="00B26D99"/>
    <w:rsid w:val="00B27B7F"/>
    <w:rsid w:val="00B36332"/>
    <w:rsid w:val="00B36B6F"/>
    <w:rsid w:val="00B45F0D"/>
    <w:rsid w:val="00B539D9"/>
    <w:rsid w:val="00B613CA"/>
    <w:rsid w:val="00B6161A"/>
    <w:rsid w:val="00B6793F"/>
    <w:rsid w:val="00B740E1"/>
    <w:rsid w:val="00B77AAC"/>
    <w:rsid w:val="00B8159D"/>
    <w:rsid w:val="00B823BB"/>
    <w:rsid w:val="00B86348"/>
    <w:rsid w:val="00B96252"/>
    <w:rsid w:val="00B97B1A"/>
    <w:rsid w:val="00BA1E2E"/>
    <w:rsid w:val="00BC1AD1"/>
    <w:rsid w:val="00BC42AD"/>
    <w:rsid w:val="00BC521F"/>
    <w:rsid w:val="00BC5837"/>
    <w:rsid w:val="00BD25BE"/>
    <w:rsid w:val="00BD315A"/>
    <w:rsid w:val="00BE2699"/>
    <w:rsid w:val="00BE30AA"/>
    <w:rsid w:val="00BF2187"/>
    <w:rsid w:val="00BF2596"/>
    <w:rsid w:val="00BF26CD"/>
    <w:rsid w:val="00C04375"/>
    <w:rsid w:val="00C04765"/>
    <w:rsid w:val="00C169CA"/>
    <w:rsid w:val="00C221AD"/>
    <w:rsid w:val="00C234FD"/>
    <w:rsid w:val="00C332C6"/>
    <w:rsid w:val="00C34201"/>
    <w:rsid w:val="00C419AF"/>
    <w:rsid w:val="00C54619"/>
    <w:rsid w:val="00C71F13"/>
    <w:rsid w:val="00C80A78"/>
    <w:rsid w:val="00C97CA0"/>
    <w:rsid w:val="00CA0C79"/>
    <w:rsid w:val="00CA2E4B"/>
    <w:rsid w:val="00CB6B60"/>
    <w:rsid w:val="00CC429E"/>
    <w:rsid w:val="00CC6559"/>
    <w:rsid w:val="00CC7310"/>
    <w:rsid w:val="00CD3C70"/>
    <w:rsid w:val="00CD5A81"/>
    <w:rsid w:val="00CE222A"/>
    <w:rsid w:val="00CE3F58"/>
    <w:rsid w:val="00D010F3"/>
    <w:rsid w:val="00D1248C"/>
    <w:rsid w:val="00D12CE4"/>
    <w:rsid w:val="00D33AB4"/>
    <w:rsid w:val="00D42CE4"/>
    <w:rsid w:val="00D554AC"/>
    <w:rsid w:val="00D57411"/>
    <w:rsid w:val="00D625C7"/>
    <w:rsid w:val="00D64BBF"/>
    <w:rsid w:val="00D66482"/>
    <w:rsid w:val="00D87D57"/>
    <w:rsid w:val="00D94E0D"/>
    <w:rsid w:val="00D9713D"/>
    <w:rsid w:val="00DA1300"/>
    <w:rsid w:val="00DA2780"/>
    <w:rsid w:val="00DB066D"/>
    <w:rsid w:val="00DB07ED"/>
    <w:rsid w:val="00DB5693"/>
    <w:rsid w:val="00DD5B2F"/>
    <w:rsid w:val="00DD5FA8"/>
    <w:rsid w:val="00DD79F1"/>
    <w:rsid w:val="00DE411B"/>
    <w:rsid w:val="00DE678E"/>
    <w:rsid w:val="00DF6A4C"/>
    <w:rsid w:val="00E008F5"/>
    <w:rsid w:val="00E15AB0"/>
    <w:rsid w:val="00E20970"/>
    <w:rsid w:val="00E22716"/>
    <w:rsid w:val="00E32B10"/>
    <w:rsid w:val="00E35863"/>
    <w:rsid w:val="00E434A0"/>
    <w:rsid w:val="00E56518"/>
    <w:rsid w:val="00E62E0C"/>
    <w:rsid w:val="00E638A0"/>
    <w:rsid w:val="00E64B3C"/>
    <w:rsid w:val="00E66E16"/>
    <w:rsid w:val="00E71264"/>
    <w:rsid w:val="00E73C84"/>
    <w:rsid w:val="00E81998"/>
    <w:rsid w:val="00E9003D"/>
    <w:rsid w:val="00E93395"/>
    <w:rsid w:val="00E94875"/>
    <w:rsid w:val="00E948B1"/>
    <w:rsid w:val="00EA252B"/>
    <w:rsid w:val="00EA378D"/>
    <w:rsid w:val="00EA3B62"/>
    <w:rsid w:val="00EA6F62"/>
    <w:rsid w:val="00EA7EC5"/>
    <w:rsid w:val="00EB03EF"/>
    <w:rsid w:val="00ED22F5"/>
    <w:rsid w:val="00ED2B5C"/>
    <w:rsid w:val="00ED5AC5"/>
    <w:rsid w:val="00EE0836"/>
    <w:rsid w:val="00EE1F7D"/>
    <w:rsid w:val="00EE7B4C"/>
    <w:rsid w:val="00EF38C1"/>
    <w:rsid w:val="00EF4CD6"/>
    <w:rsid w:val="00EF633F"/>
    <w:rsid w:val="00F0015C"/>
    <w:rsid w:val="00F02E29"/>
    <w:rsid w:val="00F070EB"/>
    <w:rsid w:val="00F14C9B"/>
    <w:rsid w:val="00F20D9B"/>
    <w:rsid w:val="00F33675"/>
    <w:rsid w:val="00F41A52"/>
    <w:rsid w:val="00F42122"/>
    <w:rsid w:val="00F468AD"/>
    <w:rsid w:val="00F833C8"/>
    <w:rsid w:val="00F90A8F"/>
    <w:rsid w:val="00F9369D"/>
    <w:rsid w:val="00FA0E11"/>
    <w:rsid w:val="00FB6535"/>
    <w:rsid w:val="00FC7311"/>
    <w:rsid w:val="00FC7F38"/>
    <w:rsid w:val="00F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1CBF"/>
    <w:pPr>
      <w:widowControl w:val="0"/>
      <w:spacing w:line="360" w:lineRule="atLeast"/>
      <w:jc w:val="both"/>
    </w:pPr>
    <w:rPr>
      <w:rFonts w:ascii="Microsoft Sans Serif" w:hAnsi="Microsoft Sans Serif" w:cs="宋体"/>
      <w:color w:val="000000"/>
      <w:sz w:val="21"/>
      <w:szCs w:val="21"/>
    </w:rPr>
  </w:style>
  <w:style w:type="paragraph" w:styleId="1">
    <w:name w:val="heading 1"/>
    <w:basedOn w:val="a"/>
    <w:next w:val="a"/>
    <w:qFormat/>
    <w:rsid w:val="00111CBF"/>
    <w:pPr>
      <w:keepNext/>
      <w:numPr>
        <w:numId w:val="7"/>
      </w:numPr>
      <w:adjustRightInd w:val="0"/>
      <w:spacing w:before="120" w:after="120" w:line="360" w:lineRule="auto"/>
      <w:jc w:val="left"/>
      <w:textAlignment w:val="baseline"/>
      <w:outlineLvl w:val="0"/>
    </w:pPr>
    <w:rPr>
      <w:rFonts w:eastAsia="黑体"/>
      <w:b/>
      <w:sz w:val="30"/>
    </w:rPr>
  </w:style>
  <w:style w:type="paragraph" w:styleId="2">
    <w:name w:val="heading 2"/>
    <w:basedOn w:val="a"/>
    <w:next w:val="a"/>
    <w:qFormat/>
    <w:rsid w:val="00560CDD"/>
    <w:pPr>
      <w:keepNext/>
      <w:keepLines/>
      <w:numPr>
        <w:ilvl w:val="1"/>
        <w:numId w:val="40"/>
      </w:numPr>
      <w:adjustRightInd w:val="0"/>
      <w:spacing w:before="120" w:after="120" w:line="360" w:lineRule="auto"/>
      <w:textAlignment w:val="baseline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0"/>
    <w:qFormat/>
    <w:rsid w:val="00111CBF"/>
    <w:pPr>
      <w:keepNext/>
      <w:keepLines/>
      <w:numPr>
        <w:ilvl w:val="2"/>
        <w:numId w:val="7"/>
      </w:numPr>
      <w:adjustRightInd w:val="0"/>
      <w:spacing w:before="120" w:after="120" w:line="360" w:lineRule="auto"/>
      <w:textAlignment w:val="baseline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111CBF"/>
    <w:pPr>
      <w:keepNext/>
      <w:numPr>
        <w:ilvl w:val="3"/>
        <w:numId w:val="7"/>
      </w:numPr>
      <w:adjustRightInd w:val="0"/>
      <w:spacing w:before="120" w:after="120" w:line="360" w:lineRule="auto"/>
      <w:jc w:val="left"/>
      <w:textAlignment w:val="baseline"/>
      <w:outlineLvl w:val="3"/>
    </w:pPr>
    <w:rPr>
      <w:b/>
    </w:rPr>
  </w:style>
  <w:style w:type="paragraph" w:styleId="5">
    <w:name w:val="heading 5"/>
    <w:basedOn w:val="a"/>
    <w:next w:val="a0"/>
    <w:qFormat/>
    <w:rsid w:val="00111CBF"/>
    <w:pPr>
      <w:keepNext/>
      <w:numPr>
        <w:ilvl w:val="4"/>
        <w:numId w:val="7"/>
      </w:numPr>
      <w:jc w:val="center"/>
      <w:outlineLvl w:val="4"/>
    </w:pPr>
    <w:rPr>
      <w:b/>
      <w:sz w:val="36"/>
    </w:rPr>
  </w:style>
  <w:style w:type="paragraph" w:styleId="6">
    <w:name w:val="heading 6"/>
    <w:basedOn w:val="a"/>
    <w:next w:val="a"/>
    <w:qFormat/>
    <w:rsid w:val="00111CBF"/>
    <w:pPr>
      <w:keepNext/>
      <w:keepLines/>
      <w:numPr>
        <w:ilvl w:val="5"/>
        <w:numId w:val="7"/>
      </w:numPr>
      <w:spacing w:before="240" w:after="64" w:line="320" w:lineRule="atLeast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qFormat/>
    <w:rsid w:val="00111CBF"/>
    <w:pPr>
      <w:keepNext/>
      <w:keepLines/>
      <w:numPr>
        <w:ilvl w:val="6"/>
        <w:numId w:val="7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111CBF"/>
    <w:pPr>
      <w:keepNext/>
      <w:keepLines/>
      <w:numPr>
        <w:ilvl w:val="7"/>
        <w:numId w:val="7"/>
      </w:numPr>
      <w:spacing w:before="240" w:after="64" w:line="320" w:lineRule="atLeast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qFormat/>
    <w:rsid w:val="00111CBF"/>
    <w:pPr>
      <w:keepNext/>
      <w:keepLines/>
      <w:numPr>
        <w:ilvl w:val="8"/>
        <w:numId w:val="7"/>
      </w:numPr>
      <w:spacing w:before="240" w:after="64" w:line="320" w:lineRule="atLeast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111CBF"/>
    <w:pPr>
      <w:ind w:firstLine="420"/>
    </w:pPr>
  </w:style>
  <w:style w:type="paragraph" w:styleId="a4">
    <w:name w:val="header"/>
    <w:basedOn w:val="a"/>
    <w:rsid w:val="00111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customStyle="1" w:styleId="10">
    <w:name w:val="样式1"/>
    <w:basedOn w:val="a0"/>
    <w:autoRedefine/>
    <w:rsid w:val="00111CBF"/>
  </w:style>
  <w:style w:type="paragraph" w:styleId="a5">
    <w:name w:val="footer"/>
    <w:basedOn w:val="a"/>
    <w:rsid w:val="00111CB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a6">
    <w:name w:val="Document Map"/>
    <w:basedOn w:val="a"/>
    <w:semiHidden/>
    <w:rsid w:val="00111CBF"/>
    <w:pPr>
      <w:shd w:val="clear" w:color="auto" w:fill="000080"/>
    </w:pPr>
  </w:style>
  <w:style w:type="paragraph" w:styleId="11">
    <w:name w:val="toc 1"/>
    <w:basedOn w:val="a"/>
    <w:next w:val="a"/>
    <w:autoRedefine/>
    <w:uiPriority w:val="39"/>
    <w:rsid w:val="00111CBF"/>
  </w:style>
  <w:style w:type="paragraph" w:styleId="20">
    <w:name w:val="toc 2"/>
    <w:basedOn w:val="a"/>
    <w:next w:val="a"/>
    <w:autoRedefine/>
    <w:uiPriority w:val="39"/>
    <w:rsid w:val="00111CBF"/>
    <w:pPr>
      <w:ind w:leftChars="200" w:left="420"/>
    </w:pPr>
  </w:style>
  <w:style w:type="paragraph" w:styleId="30">
    <w:name w:val="toc 3"/>
    <w:basedOn w:val="a"/>
    <w:next w:val="a"/>
    <w:autoRedefine/>
    <w:semiHidden/>
    <w:rsid w:val="00111CBF"/>
    <w:pPr>
      <w:ind w:leftChars="400" w:left="840"/>
    </w:pPr>
  </w:style>
  <w:style w:type="paragraph" w:styleId="40">
    <w:name w:val="toc 4"/>
    <w:basedOn w:val="a"/>
    <w:next w:val="a"/>
    <w:autoRedefine/>
    <w:semiHidden/>
    <w:rsid w:val="00111CBF"/>
    <w:pPr>
      <w:ind w:leftChars="600" w:left="1260"/>
    </w:pPr>
  </w:style>
  <w:style w:type="paragraph" w:styleId="50">
    <w:name w:val="toc 5"/>
    <w:basedOn w:val="a"/>
    <w:next w:val="a"/>
    <w:autoRedefine/>
    <w:semiHidden/>
    <w:rsid w:val="00111CBF"/>
    <w:pPr>
      <w:ind w:leftChars="800" w:left="1680"/>
    </w:pPr>
  </w:style>
  <w:style w:type="paragraph" w:styleId="60">
    <w:name w:val="toc 6"/>
    <w:basedOn w:val="a"/>
    <w:next w:val="a"/>
    <w:autoRedefine/>
    <w:semiHidden/>
    <w:rsid w:val="00111CBF"/>
    <w:pPr>
      <w:ind w:leftChars="1000" w:left="2100"/>
    </w:pPr>
  </w:style>
  <w:style w:type="paragraph" w:styleId="70">
    <w:name w:val="toc 7"/>
    <w:basedOn w:val="a"/>
    <w:next w:val="a"/>
    <w:autoRedefine/>
    <w:semiHidden/>
    <w:rsid w:val="00111CBF"/>
    <w:pPr>
      <w:ind w:leftChars="1200" w:left="2520"/>
    </w:pPr>
  </w:style>
  <w:style w:type="paragraph" w:styleId="80">
    <w:name w:val="toc 8"/>
    <w:basedOn w:val="a"/>
    <w:next w:val="a"/>
    <w:autoRedefine/>
    <w:semiHidden/>
    <w:rsid w:val="00111CBF"/>
    <w:pPr>
      <w:ind w:leftChars="1400" w:left="2940"/>
    </w:pPr>
  </w:style>
  <w:style w:type="paragraph" w:styleId="90">
    <w:name w:val="toc 9"/>
    <w:basedOn w:val="a"/>
    <w:next w:val="a"/>
    <w:autoRedefine/>
    <w:semiHidden/>
    <w:rsid w:val="00111CBF"/>
    <w:pPr>
      <w:ind w:leftChars="1600" w:left="3360"/>
    </w:pPr>
  </w:style>
  <w:style w:type="character" w:styleId="a7">
    <w:name w:val="Hyperlink"/>
    <w:basedOn w:val="a1"/>
    <w:uiPriority w:val="99"/>
    <w:rsid w:val="00111CBF"/>
    <w:rPr>
      <w:color w:val="0000FF"/>
      <w:u w:val="single"/>
    </w:rPr>
  </w:style>
  <w:style w:type="character" w:styleId="a8">
    <w:name w:val="page number"/>
    <w:basedOn w:val="a1"/>
    <w:rsid w:val="00111CBF"/>
  </w:style>
  <w:style w:type="character" w:customStyle="1" w:styleId="3Char">
    <w:name w:val="标题 3 Char"/>
    <w:basedOn w:val="a1"/>
    <w:rsid w:val="00111CBF"/>
    <w:rPr>
      <w:rFonts w:eastAsia="宋体"/>
      <w:b/>
      <w:sz w:val="24"/>
      <w:lang w:val="en-US" w:eastAsia="zh-CN" w:bidi="ar-SA"/>
    </w:rPr>
  </w:style>
  <w:style w:type="paragraph" w:customStyle="1" w:styleId="a9">
    <w:name w:val="表格列标题"/>
    <w:basedOn w:val="a"/>
    <w:rsid w:val="00111CBF"/>
    <w:pPr>
      <w:keepNext/>
      <w:autoSpaceDE w:val="0"/>
      <w:autoSpaceDN w:val="0"/>
      <w:adjustRightInd w:val="0"/>
      <w:spacing w:line="240" w:lineRule="auto"/>
      <w:jc w:val="center"/>
    </w:pPr>
    <w:rPr>
      <w:b/>
    </w:rPr>
  </w:style>
  <w:style w:type="paragraph" w:customStyle="1" w:styleId="WordPro">
    <w:name w:val="正文首行缩进(WordPro)"/>
    <w:basedOn w:val="a"/>
    <w:rsid w:val="00111CBF"/>
    <w:pPr>
      <w:keepNext/>
      <w:autoSpaceDE w:val="0"/>
      <w:autoSpaceDN w:val="0"/>
      <w:adjustRightInd w:val="0"/>
      <w:spacing w:line="360" w:lineRule="auto"/>
      <w:ind w:left="1134"/>
    </w:pPr>
  </w:style>
  <w:style w:type="paragraph" w:customStyle="1" w:styleId="aa">
    <w:name w:val="表格文本"/>
    <w:basedOn w:val="a"/>
    <w:rsid w:val="00111CBF"/>
    <w:pPr>
      <w:keepNext/>
      <w:tabs>
        <w:tab w:val="decimal" w:pos="0"/>
      </w:tabs>
      <w:autoSpaceDE w:val="0"/>
      <w:autoSpaceDN w:val="0"/>
      <w:adjustRightInd w:val="0"/>
      <w:spacing w:line="240" w:lineRule="auto"/>
      <w:jc w:val="left"/>
    </w:pPr>
    <w:rPr>
      <w:rFonts w:ascii="Arial" w:hAnsi="Arial"/>
      <w:noProof/>
    </w:rPr>
  </w:style>
  <w:style w:type="paragraph" w:customStyle="1" w:styleId="ab">
    <w:name w:val="表头样式"/>
    <w:basedOn w:val="a"/>
    <w:rsid w:val="00111CBF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b/>
    </w:rPr>
  </w:style>
  <w:style w:type="character" w:customStyle="1" w:styleId="Char">
    <w:name w:val="表头样式 Char"/>
    <w:basedOn w:val="a1"/>
    <w:rsid w:val="00111CBF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c">
    <w:name w:val="缺省文本"/>
    <w:basedOn w:val="a"/>
    <w:rsid w:val="00111CBF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</w:rPr>
  </w:style>
  <w:style w:type="paragraph" w:customStyle="1" w:styleId="Char0">
    <w:name w:val="编写建议 Char"/>
    <w:basedOn w:val="a"/>
    <w:rsid w:val="00111CBF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</w:rPr>
  </w:style>
  <w:style w:type="paragraph" w:customStyle="1" w:styleId="ad">
    <w:name w:val="编写建议"/>
    <w:basedOn w:val="a"/>
    <w:rsid w:val="00111CBF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</w:rPr>
  </w:style>
  <w:style w:type="table" w:styleId="ae">
    <w:name w:val="Table Grid"/>
    <w:basedOn w:val="a2"/>
    <w:rsid w:val="00326D4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rsid w:val="00C71F13"/>
    <w:pPr>
      <w:widowControl/>
      <w:spacing w:before="100" w:beforeAutospacing="1" w:after="119" w:line="240" w:lineRule="auto"/>
      <w:jc w:val="left"/>
    </w:pPr>
    <w:rPr>
      <w:rFonts w:ascii="宋体" w:hAnsi="宋体"/>
      <w:color w:val="auto"/>
      <w:sz w:val="24"/>
      <w:szCs w:val="24"/>
    </w:rPr>
  </w:style>
  <w:style w:type="paragraph" w:styleId="af0">
    <w:name w:val="List Paragraph"/>
    <w:basedOn w:val="a"/>
    <w:uiPriority w:val="34"/>
    <w:qFormat/>
    <w:rsid w:val="00531AE2"/>
    <w:pPr>
      <w:spacing w:line="240" w:lineRule="auto"/>
      <w:ind w:firstLineChars="200" w:firstLine="420"/>
    </w:pPr>
    <w:rPr>
      <w:rFonts w:ascii="Calibri" w:hAnsi="Calibri" w:cs="Times New Roman"/>
      <w:color w:val="auto"/>
      <w:kern w:val="2"/>
      <w:szCs w:val="22"/>
    </w:rPr>
  </w:style>
  <w:style w:type="paragraph" w:styleId="af1">
    <w:name w:val="Balloon Text"/>
    <w:basedOn w:val="a"/>
    <w:link w:val="Char1"/>
    <w:rsid w:val="0031675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1"/>
    <w:rsid w:val="00316751"/>
    <w:rPr>
      <w:rFonts w:ascii="Microsoft Sans Serif" w:hAnsi="Microsoft Sans Serif" w:cs="宋体"/>
      <w:color w:val="000000"/>
      <w:sz w:val="18"/>
      <w:szCs w:val="18"/>
    </w:rPr>
  </w:style>
  <w:style w:type="character" w:styleId="af2">
    <w:name w:val="Strong"/>
    <w:basedOn w:val="a1"/>
    <w:qFormat/>
    <w:rsid w:val="00F0015C"/>
    <w:rPr>
      <w:b/>
      <w:bCs/>
    </w:rPr>
  </w:style>
  <w:style w:type="character" w:styleId="af3">
    <w:name w:val="Placeholder Text"/>
    <w:basedOn w:val="a1"/>
    <w:uiPriority w:val="99"/>
    <w:semiHidden/>
    <w:rsid w:val="001F7585"/>
    <w:rPr>
      <w:color w:val="808080"/>
    </w:rPr>
  </w:style>
  <w:style w:type="paragraph" w:styleId="af4">
    <w:name w:val="Subtitle"/>
    <w:basedOn w:val="a"/>
    <w:next w:val="a"/>
    <w:link w:val="Char2"/>
    <w:qFormat/>
    <w:rsid w:val="00DB07ED"/>
    <w:pPr>
      <w:spacing w:before="240" w:after="60" w:line="312" w:lineRule="atLeast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4"/>
    <w:rsid w:val="00DB07ED"/>
    <w:rPr>
      <w:rFonts w:asciiTheme="majorHAnsi" w:hAnsiTheme="majorHAnsi" w:cstheme="majorBidi"/>
      <w:b/>
      <w:bCs/>
      <w:color w:val="000000"/>
      <w:kern w:val="28"/>
      <w:sz w:val="32"/>
      <w:szCs w:val="32"/>
    </w:rPr>
  </w:style>
  <w:style w:type="paragraph" w:styleId="af5">
    <w:name w:val="Title"/>
    <w:basedOn w:val="a"/>
    <w:next w:val="a"/>
    <w:link w:val="Char3"/>
    <w:qFormat/>
    <w:rsid w:val="00DB07E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1"/>
    <w:link w:val="af5"/>
    <w:rsid w:val="00DB07ED"/>
    <w:rPr>
      <w:rFonts w:asciiTheme="majorHAnsi" w:hAnsiTheme="majorHAnsi" w:cstheme="majorBidi"/>
      <w:b/>
      <w:bCs/>
      <w:color w:val="000000"/>
      <w:sz w:val="32"/>
      <w:szCs w:val="32"/>
    </w:rPr>
  </w:style>
  <w:style w:type="character" w:styleId="af6">
    <w:name w:val="FollowedHyperlink"/>
    <w:basedOn w:val="a1"/>
    <w:rsid w:val="004F63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1CBF"/>
    <w:pPr>
      <w:widowControl w:val="0"/>
      <w:spacing w:line="360" w:lineRule="atLeast"/>
      <w:jc w:val="both"/>
    </w:pPr>
    <w:rPr>
      <w:rFonts w:ascii="Microsoft Sans Serif" w:hAnsi="Microsoft Sans Serif" w:cs="宋体"/>
      <w:color w:val="000000"/>
      <w:sz w:val="21"/>
      <w:szCs w:val="21"/>
    </w:rPr>
  </w:style>
  <w:style w:type="paragraph" w:styleId="1">
    <w:name w:val="heading 1"/>
    <w:basedOn w:val="a"/>
    <w:next w:val="a"/>
    <w:qFormat/>
    <w:rsid w:val="00111CBF"/>
    <w:pPr>
      <w:keepNext/>
      <w:numPr>
        <w:numId w:val="7"/>
      </w:numPr>
      <w:adjustRightInd w:val="0"/>
      <w:spacing w:before="120" w:after="120" w:line="360" w:lineRule="auto"/>
      <w:jc w:val="left"/>
      <w:textAlignment w:val="baseline"/>
      <w:outlineLvl w:val="0"/>
    </w:pPr>
    <w:rPr>
      <w:rFonts w:eastAsia="黑体"/>
      <w:b/>
      <w:sz w:val="30"/>
    </w:rPr>
  </w:style>
  <w:style w:type="paragraph" w:styleId="2">
    <w:name w:val="heading 2"/>
    <w:basedOn w:val="a"/>
    <w:next w:val="a"/>
    <w:qFormat/>
    <w:rsid w:val="00560CDD"/>
    <w:pPr>
      <w:keepNext/>
      <w:keepLines/>
      <w:numPr>
        <w:ilvl w:val="1"/>
        <w:numId w:val="40"/>
      </w:numPr>
      <w:adjustRightInd w:val="0"/>
      <w:spacing w:before="120" w:after="120" w:line="360" w:lineRule="auto"/>
      <w:textAlignment w:val="baseline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0"/>
    <w:qFormat/>
    <w:rsid w:val="00111CBF"/>
    <w:pPr>
      <w:keepNext/>
      <w:keepLines/>
      <w:numPr>
        <w:ilvl w:val="2"/>
        <w:numId w:val="7"/>
      </w:numPr>
      <w:adjustRightInd w:val="0"/>
      <w:spacing w:before="120" w:after="120" w:line="360" w:lineRule="auto"/>
      <w:textAlignment w:val="baseline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111CBF"/>
    <w:pPr>
      <w:keepNext/>
      <w:numPr>
        <w:ilvl w:val="3"/>
        <w:numId w:val="7"/>
      </w:numPr>
      <w:adjustRightInd w:val="0"/>
      <w:spacing w:before="120" w:after="120" w:line="360" w:lineRule="auto"/>
      <w:jc w:val="left"/>
      <w:textAlignment w:val="baseline"/>
      <w:outlineLvl w:val="3"/>
    </w:pPr>
    <w:rPr>
      <w:b/>
    </w:rPr>
  </w:style>
  <w:style w:type="paragraph" w:styleId="5">
    <w:name w:val="heading 5"/>
    <w:basedOn w:val="a"/>
    <w:next w:val="a0"/>
    <w:qFormat/>
    <w:rsid w:val="00111CBF"/>
    <w:pPr>
      <w:keepNext/>
      <w:numPr>
        <w:ilvl w:val="4"/>
        <w:numId w:val="7"/>
      </w:numPr>
      <w:jc w:val="center"/>
      <w:outlineLvl w:val="4"/>
    </w:pPr>
    <w:rPr>
      <w:b/>
      <w:sz w:val="36"/>
    </w:rPr>
  </w:style>
  <w:style w:type="paragraph" w:styleId="6">
    <w:name w:val="heading 6"/>
    <w:basedOn w:val="a"/>
    <w:next w:val="a"/>
    <w:qFormat/>
    <w:rsid w:val="00111CBF"/>
    <w:pPr>
      <w:keepNext/>
      <w:keepLines/>
      <w:numPr>
        <w:ilvl w:val="5"/>
        <w:numId w:val="7"/>
      </w:numPr>
      <w:spacing w:before="240" w:after="64" w:line="320" w:lineRule="atLeast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qFormat/>
    <w:rsid w:val="00111CBF"/>
    <w:pPr>
      <w:keepNext/>
      <w:keepLines/>
      <w:numPr>
        <w:ilvl w:val="6"/>
        <w:numId w:val="7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111CBF"/>
    <w:pPr>
      <w:keepNext/>
      <w:keepLines/>
      <w:numPr>
        <w:ilvl w:val="7"/>
        <w:numId w:val="7"/>
      </w:numPr>
      <w:spacing w:before="240" w:after="64" w:line="320" w:lineRule="atLeast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qFormat/>
    <w:rsid w:val="00111CBF"/>
    <w:pPr>
      <w:keepNext/>
      <w:keepLines/>
      <w:numPr>
        <w:ilvl w:val="8"/>
        <w:numId w:val="7"/>
      </w:numPr>
      <w:spacing w:before="240" w:after="64" w:line="320" w:lineRule="atLeast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111CBF"/>
    <w:pPr>
      <w:ind w:firstLine="420"/>
    </w:pPr>
  </w:style>
  <w:style w:type="paragraph" w:styleId="a4">
    <w:name w:val="header"/>
    <w:basedOn w:val="a"/>
    <w:rsid w:val="00111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customStyle="1" w:styleId="10">
    <w:name w:val="样式1"/>
    <w:basedOn w:val="a0"/>
    <w:autoRedefine/>
    <w:rsid w:val="00111CBF"/>
  </w:style>
  <w:style w:type="paragraph" w:styleId="a5">
    <w:name w:val="footer"/>
    <w:basedOn w:val="a"/>
    <w:rsid w:val="00111CB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a6">
    <w:name w:val="Document Map"/>
    <w:basedOn w:val="a"/>
    <w:semiHidden/>
    <w:rsid w:val="00111CBF"/>
    <w:pPr>
      <w:shd w:val="clear" w:color="auto" w:fill="000080"/>
    </w:pPr>
  </w:style>
  <w:style w:type="paragraph" w:styleId="11">
    <w:name w:val="toc 1"/>
    <w:basedOn w:val="a"/>
    <w:next w:val="a"/>
    <w:autoRedefine/>
    <w:uiPriority w:val="39"/>
    <w:rsid w:val="00111CBF"/>
  </w:style>
  <w:style w:type="paragraph" w:styleId="20">
    <w:name w:val="toc 2"/>
    <w:basedOn w:val="a"/>
    <w:next w:val="a"/>
    <w:autoRedefine/>
    <w:uiPriority w:val="39"/>
    <w:rsid w:val="00111CBF"/>
    <w:pPr>
      <w:ind w:leftChars="200" w:left="420"/>
    </w:pPr>
  </w:style>
  <w:style w:type="paragraph" w:styleId="30">
    <w:name w:val="toc 3"/>
    <w:basedOn w:val="a"/>
    <w:next w:val="a"/>
    <w:autoRedefine/>
    <w:semiHidden/>
    <w:rsid w:val="00111CBF"/>
    <w:pPr>
      <w:ind w:leftChars="400" w:left="840"/>
    </w:pPr>
  </w:style>
  <w:style w:type="paragraph" w:styleId="40">
    <w:name w:val="toc 4"/>
    <w:basedOn w:val="a"/>
    <w:next w:val="a"/>
    <w:autoRedefine/>
    <w:semiHidden/>
    <w:rsid w:val="00111CBF"/>
    <w:pPr>
      <w:ind w:leftChars="600" w:left="1260"/>
    </w:pPr>
  </w:style>
  <w:style w:type="paragraph" w:styleId="50">
    <w:name w:val="toc 5"/>
    <w:basedOn w:val="a"/>
    <w:next w:val="a"/>
    <w:autoRedefine/>
    <w:semiHidden/>
    <w:rsid w:val="00111CBF"/>
    <w:pPr>
      <w:ind w:leftChars="800" w:left="1680"/>
    </w:pPr>
  </w:style>
  <w:style w:type="paragraph" w:styleId="60">
    <w:name w:val="toc 6"/>
    <w:basedOn w:val="a"/>
    <w:next w:val="a"/>
    <w:autoRedefine/>
    <w:semiHidden/>
    <w:rsid w:val="00111CBF"/>
    <w:pPr>
      <w:ind w:leftChars="1000" w:left="2100"/>
    </w:pPr>
  </w:style>
  <w:style w:type="paragraph" w:styleId="70">
    <w:name w:val="toc 7"/>
    <w:basedOn w:val="a"/>
    <w:next w:val="a"/>
    <w:autoRedefine/>
    <w:semiHidden/>
    <w:rsid w:val="00111CBF"/>
    <w:pPr>
      <w:ind w:leftChars="1200" w:left="2520"/>
    </w:pPr>
  </w:style>
  <w:style w:type="paragraph" w:styleId="80">
    <w:name w:val="toc 8"/>
    <w:basedOn w:val="a"/>
    <w:next w:val="a"/>
    <w:autoRedefine/>
    <w:semiHidden/>
    <w:rsid w:val="00111CBF"/>
    <w:pPr>
      <w:ind w:leftChars="1400" w:left="2940"/>
    </w:pPr>
  </w:style>
  <w:style w:type="paragraph" w:styleId="90">
    <w:name w:val="toc 9"/>
    <w:basedOn w:val="a"/>
    <w:next w:val="a"/>
    <w:autoRedefine/>
    <w:semiHidden/>
    <w:rsid w:val="00111CBF"/>
    <w:pPr>
      <w:ind w:leftChars="1600" w:left="3360"/>
    </w:pPr>
  </w:style>
  <w:style w:type="character" w:styleId="a7">
    <w:name w:val="Hyperlink"/>
    <w:basedOn w:val="a1"/>
    <w:uiPriority w:val="99"/>
    <w:rsid w:val="00111CBF"/>
    <w:rPr>
      <w:color w:val="0000FF"/>
      <w:u w:val="single"/>
    </w:rPr>
  </w:style>
  <w:style w:type="character" w:styleId="a8">
    <w:name w:val="page number"/>
    <w:basedOn w:val="a1"/>
    <w:rsid w:val="00111CBF"/>
  </w:style>
  <w:style w:type="character" w:customStyle="1" w:styleId="3Char">
    <w:name w:val="标题 3 Char"/>
    <w:basedOn w:val="a1"/>
    <w:rsid w:val="00111CBF"/>
    <w:rPr>
      <w:rFonts w:eastAsia="宋体"/>
      <w:b/>
      <w:sz w:val="24"/>
      <w:lang w:val="en-US" w:eastAsia="zh-CN" w:bidi="ar-SA"/>
    </w:rPr>
  </w:style>
  <w:style w:type="paragraph" w:customStyle="1" w:styleId="a9">
    <w:name w:val="表格列标题"/>
    <w:basedOn w:val="a"/>
    <w:rsid w:val="00111CBF"/>
    <w:pPr>
      <w:keepNext/>
      <w:autoSpaceDE w:val="0"/>
      <w:autoSpaceDN w:val="0"/>
      <w:adjustRightInd w:val="0"/>
      <w:spacing w:line="240" w:lineRule="auto"/>
      <w:jc w:val="center"/>
    </w:pPr>
    <w:rPr>
      <w:b/>
    </w:rPr>
  </w:style>
  <w:style w:type="paragraph" w:customStyle="1" w:styleId="WordPro">
    <w:name w:val="正文首行缩进(WordPro)"/>
    <w:basedOn w:val="a"/>
    <w:rsid w:val="00111CBF"/>
    <w:pPr>
      <w:keepNext/>
      <w:autoSpaceDE w:val="0"/>
      <w:autoSpaceDN w:val="0"/>
      <w:adjustRightInd w:val="0"/>
      <w:spacing w:line="360" w:lineRule="auto"/>
      <w:ind w:left="1134"/>
    </w:pPr>
  </w:style>
  <w:style w:type="paragraph" w:customStyle="1" w:styleId="aa">
    <w:name w:val="表格文本"/>
    <w:basedOn w:val="a"/>
    <w:rsid w:val="00111CBF"/>
    <w:pPr>
      <w:keepNext/>
      <w:tabs>
        <w:tab w:val="decimal" w:pos="0"/>
      </w:tabs>
      <w:autoSpaceDE w:val="0"/>
      <w:autoSpaceDN w:val="0"/>
      <w:adjustRightInd w:val="0"/>
      <w:spacing w:line="240" w:lineRule="auto"/>
      <w:jc w:val="left"/>
    </w:pPr>
    <w:rPr>
      <w:rFonts w:ascii="Arial" w:hAnsi="Arial"/>
      <w:noProof/>
    </w:rPr>
  </w:style>
  <w:style w:type="paragraph" w:customStyle="1" w:styleId="ab">
    <w:name w:val="表头样式"/>
    <w:basedOn w:val="a"/>
    <w:rsid w:val="00111CBF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b/>
    </w:rPr>
  </w:style>
  <w:style w:type="character" w:customStyle="1" w:styleId="Char">
    <w:name w:val="表头样式 Char"/>
    <w:basedOn w:val="a1"/>
    <w:rsid w:val="00111CBF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c">
    <w:name w:val="缺省文本"/>
    <w:basedOn w:val="a"/>
    <w:rsid w:val="00111CBF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</w:rPr>
  </w:style>
  <w:style w:type="paragraph" w:customStyle="1" w:styleId="Char0">
    <w:name w:val="编写建议 Char"/>
    <w:basedOn w:val="a"/>
    <w:rsid w:val="00111CBF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</w:rPr>
  </w:style>
  <w:style w:type="paragraph" w:customStyle="1" w:styleId="ad">
    <w:name w:val="编写建议"/>
    <w:basedOn w:val="a"/>
    <w:rsid w:val="00111CBF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</w:rPr>
  </w:style>
  <w:style w:type="table" w:styleId="ae">
    <w:name w:val="Table Grid"/>
    <w:basedOn w:val="a2"/>
    <w:rsid w:val="00326D4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rsid w:val="00C71F13"/>
    <w:pPr>
      <w:widowControl/>
      <w:spacing w:before="100" w:beforeAutospacing="1" w:after="119" w:line="240" w:lineRule="auto"/>
      <w:jc w:val="left"/>
    </w:pPr>
    <w:rPr>
      <w:rFonts w:ascii="宋体" w:hAnsi="宋体"/>
      <w:color w:val="auto"/>
      <w:sz w:val="24"/>
      <w:szCs w:val="24"/>
    </w:rPr>
  </w:style>
  <w:style w:type="paragraph" w:styleId="af0">
    <w:name w:val="List Paragraph"/>
    <w:basedOn w:val="a"/>
    <w:uiPriority w:val="34"/>
    <w:qFormat/>
    <w:rsid w:val="00531AE2"/>
    <w:pPr>
      <w:spacing w:line="240" w:lineRule="auto"/>
      <w:ind w:firstLineChars="200" w:firstLine="420"/>
    </w:pPr>
    <w:rPr>
      <w:rFonts w:ascii="Calibri" w:hAnsi="Calibri" w:cs="Times New Roman"/>
      <w:color w:val="auto"/>
      <w:kern w:val="2"/>
      <w:szCs w:val="22"/>
    </w:rPr>
  </w:style>
  <w:style w:type="paragraph" w:styleId="af1">
    <w:name w:val="Balloon Text"/>
    <w:basedOn w:val="a"/>
    <w:link w:val="Char1"/>
    <w:rsid w:val="0031675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1"/>
    <w:rsid w:val="00316751"/>
    <w:rPr>
      <w:rFonts w:ascii="Microsoft Sans Serif" w:hAnsi="Microsoft Sans Serif" w:cs="宋体"/>
      <w:color w:val="000000"/>
      <w:sz w:val="18"/>
      <w:szCs w:val="18"/>
    </w:rPr>
  </w:style>
  <w:style w:type="character" w:styleId="af2">
    <w:name w:val="Strong"/>
    <w:basedOn w:val="a1"/>
    <w:qFormat/>
    <w:rsid w:val="00F0015C"/>
    <w:rPr>
      <w:b/>
      <w:bCs/>
    </w:rPr>
  </w:style>
  <w:style w:type="character" w:styleId="af3">
    <w:name w:val="Placeholder Text"/>
    <w:basedOn w:val="a1"/>
    <w:uiPriority w:val="99"/>
    <w:semiHidden/>
    <w:rsid w:val="001F7585"/>
    <w:rPr>
      <w:color w:val="808080"/>
    </w:rPr>
  </w:style>
  <w:style w:type="paragraph" w:styleId="af4">
    <w:name w:val="Subtitle"/>
    <w:basedOn w:val="a"/>
    <w:next w:val="a"/>
    <w:link w:val="Char2"/>
    <w:qFormat/>
    <w:rsid w:val="00DB07ED"/>
    <w:pPr>
      <w:spacing w:before="240" w:after="60" w:line="312" w:lineRule="atLeast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4"/>
    <w:rsid w:val="00DB07ED"/>
    <w:rPr>
      <w:rFonts w:asciiTheme="majorHAnsi" w:hAnsiTheme="majorHAnsi" w:cstheme="majorBidi"/>
      <w:b/>
      <w:bCs/>
      <w:color w:val="000000"/>
      <w:kern w:val="28"/>
      <w:sz w:val="32"/>
      <w:szCs w:val="32"/>
    </w:rPr>
  </w:style>
  <w:style w:type="paragraph" w:styleId="af5">
    <w:name w:val="Title"/>
    <w:basedOn w:val="a"/>
    <w:next w:val="a"/>
    <w:link w:val="Char3"/>
    <w:qFormat/>
    <w:rsid w:val="00DB07E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1"/>
    <w:link w:val="af5"/>
    <w:rsid w:val="00DB07ED"/>
    <w:rPr>
      <w:rFonts w:asciiTheme="majorHAnsi" w:hAnsiTheme="majorHAnsi" w:cstheme="majorBidi"/>
      <w:b/>
      <w:bCs/>
      <w:color w:val="000000"/>
      <w:sz w:val="32"/>
      <w:szCs w:val="32"/>
    </w:rPr>
  </w:style>
  <w:style w:type="character" w:styleId="af6">
    <w:name w:val="FollowedHyperlink"/>
    <w:basedOn w:val="a1"/>
    <w:rsid w:val="004F63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26700;&#38754;\&#27169;&#22359;&#35774;&#35745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CA9A4F9E6E459FAFE9D78DB3541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DFECFA-E944-4115-BA43-E5ADCCB13EB5}"/>
      </w:docPartPr>
      <w:docPartBody>
        <w:p w:rsidR="00587784" w:rsidRDefault="00D8723A" w:rsidP="00D8723A">
          <w:pPr>
            <w:pStyle w:val="89CA9A4F9E6E459FAFE9D78DB35419F412"/>
          </w:pPr>
          <w:r w:rsidRPr="001F7585">
            <w:rPr>
              <w:rFonts w:hint="eastAsia"/>
              <w:b/>
              <w:i/>
              <w:sz w:val="72"/>
              <w:szCs w:val="72"/>
              <w:highlight w:val="yellow"/>
            </w:rPr>
            <w:t>键入需求名称</w:t>
          </w:r>
        </w:p>
      </w:docPartBody>
    </w:docPart>
    <w:docPart>
      <w:docPartPr>
        <w:name w:val="205C5D0DAB704B1185ECE26936EFE4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3B4083-5B0A-44B3-A387-FBEE0008D911}"/>
      </w:docPartPr>
      <w:docPartBody>
        <w:p w:rsidR="00587784" w:rsidRDefault="00D8723A" w:rsidP="00D8723A">
          <w:pPr>
            <w:pStyle w:val="205C5D0DAB704B1185ECE26936EFE41C11"/>
          </w:pPr>
          <w:r w:rsidRPr="001F7585">
            <w:rPr>
              <w:rStyle w:val="a4"/>
              <w:rFonts w:hint="eastAsia"/>
              <w:b/>
              <w:i/>
              <w:color w:val="auto"/>
              <w:sz w:val="28"/>
              <w:szCs w:val="28"/>
              <w:highlight w:val="yellow"/>
            </w:rPr>
            <w:t>键入编写人</w:t>
          </w:r>
        </w:p>
      </w:docPartBody>
    </w:docPart>
    <w:docPart>
      <w:docPartPr>
        <w:name w:val="9ED23B64119F468F9F5F363701F90A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9A2213-93D3-46AE-91C4-6EF6FBE054F0}"/>
      </w:docPartPr>
      <w:docPartBody>
        <w:p w:rsidR="00587784" w:rsidRDefault="00D8723A" w:rsidP="00D8723A">
          <w:pPr>
            <w:pStyle w:val="9ED23B64119F468F9F5F363701F90A4E10"/>
          </w:pPr>
          <w:r w:rsidRPr="001F7585">
            <w:rPr>
              <w:rFonts w:hint="eastAsia"/>
              <w:b/>
              <w:i/>
              <w:sz w:val="28"/>
              <w:highlight w:val="yellow"/>
            </w:rPr>
            <w:t>选择日期</w:t>
          </w:r>
        </w:p>
      </w:docPartBody>
    </w:docPart>
    <w:docPart>
      <w:docPartPr>
        <w:name w:val="7989A04031694E2AAD9D8D7CA39454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322639-1EA6-4B86-A4B3-A3291246FA56}"/>
      </w:docPartPr>
      <w:docPartBody>
        <w:p w:rsidR="00587784" w:rsidRDefault="00D8723A" w:rsidP="00D8723A">
          <w:pPr>
            <w:pStyle w:val="7989A04031694E2AAD9D8D7CA39454E99"/>
          </w:pPr>
          <w:r w:rsidRPr="008222BB">
            <w:rPr>
              <w:rFonts w:hint="eastAsia"/>
              <w:i/>
              <w:color w:val="auto"/>
              <w:highlight w:val="yellow"/>
            </w:rPr>
            <w:t>简单描述一下需求</w:t>
          </w:r>
        </w:p>
      </w:docPartBody>
    </w:docPart>
    <w:docPart>
      <w:docPartPr>
        <w:name w:val="FEA146C86C1D4E578E031D409AB989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2CCD8C-3AB6-4AFB-81FF-C6E8848AFEB7}"/>
      </w:docPartPr>
      <w:docPartBody>
        <w:p w:rsidR="00534E7E" w:rsidRDefault="00073059" w:rsidP="00073059">
          <w:pPr>
            <w:pStyle w:val="FEA146C86C1D4E578E031D409AB98931"/>
          </w:pPr>
          <w:r w:rsidRPr="008222BB">
            <w:rPr>
              <w:rFonts w:hint="eastAsia"/>
              <w:i/>
              <w:highlight w:val="yellow"/>
            </w:rPr>
            <w:t>简单描述一下需求</w:t>
          </w:r>
        </w:p>
      </w:docPartBody>
    </w:docPart>
    <w:docPart>
      <w:docPartPr>
        <w:name w:val="48694C5EB94F4FE1A4147AB6AF5EEF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9E22CD-D4F0-42FD-B426-A50131C8213D}"/>
      </w:docPartPr>
      <w:docPartBody>
        <w:p w:rsidR="00534E7E" w:rsidRDefault="00073059" w:rsidP="00073059">
          <w:pPr>
            <w:pStyle w:val="48694C5EB94F4FE1A4147AB6AF5EEF60"/>
          </w:pPr>
          <w:r w:rsidRPr="008222BB">
            <w:rPr>
              <w:rFonts w:hint="eastAsia"/>
              <w:i/>
              <w:highlight w:val="yellow"/>
            </w:rPr>
            <w:t>简单描述一下需求</w:t>
          </w:r>
        </w:p>
      </w:docPartBody>
    </w:docPart>
    <w:docPart>
      <w:docPartPr>
        <w:name w:val="E0B0FF4FFDB34E62AB1122B68AD9FF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4C316B-F2C3-419E-957E-CB7C7191F737}"/>
      </w:docPartPr>
      <w:docPartBody>
        <w:p w:rsidR="00534E7E" w:rsidRDefault="00073059" w:rsidP="00073059">
          <w:pPr>
            <w:pStyle w:val="E0B0FF4FFDB34E62AB1122B68AD9FF3A"/>
          </w:pPr>
          <w:r w:rsidRPr="008222BB">
            <w:rPr>
              <w:rFonts w:hint="eastAsia"/>
              <w:i/>
              <w:highlight w:val="yellow"/>
            </w:rPr>
            <w:t>简单描述一下需求</w:t>
          </w:r>
        </w:p>
      </w:docPartBody>
    </w:docPart>
    <w:docPart>
      <w:docPartPr>
        <w:name w:val="DCD1BB78B7694D00AACD07098AC497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CD5D89-FD5A-4D13-A873-7E42C6498894}"/>
      </w:docPartPr>
      <w:docPartBody>
        <w:p w:rsidR="00534E7E" w:rsidRDefault="00073059" w:rsidP="00073059">
          <w:pPr>
            <w:pStyle w:val="DCD1BB78B7694D00AACD07098AC497A2"/>
          </w:pPr>
          <w:r w:rsidRPr="008222BB">
            <w:rPr>
              <w:rFonts w:hint="eastAsia"/>
              <w:i/>
              <w:highlight w:val="yellow"/>
            </w:rPr>
            <w:t>简单描述一下需求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7241"/>
    <w:multiLevelType w:val="hybridMultilevel"/>
    <w:tmpl w:val="005C4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1C626E"/>
    <w:multiLevelType w:val="multilevel"/>
    <w:tmpl w:val="3C807E96"/>
    <w:lvl w:ilvl="0">
      <w:start w:val="3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4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5424"/>
    <w:rsid w:val="00073059"/>
    <w:rsid w:val="000C4176"/>
    <w:rsid w:val="00174691"/>
    <w:rsid w:val="002A6582"/>
    <w:rsid w:val="00341D1B"/>
    <w:rsid w:val="00382EB4"/>
    <w:rsid w:val="003F2E88"/>
    <w:rsid w:val="004D51D1"/>
    <w:rsid w:val="00515457"/>
    <w:rsid w:val="00534E7E"/>
    <w:rsid w:val="00587784"/>
    <w:rsid w:val="005C5307"/>
    <w:rsid w:val="006E0028"/>
    <w:rsid w:val="00934E94"/>
    <w:rsid w:val="00935424"/>
    <w:rsid w:val="00B92896"/>
    <w:rsid w:val="00BB6E90"/>
    <w:rsid w:val="00C80C5C"/>
    <w:rsid w:val="00D8723A"/>
    <w:rsid w:val="00E97CAF"/>
    <w:rsid w:val="00EE1AD9"/>
    <w:rsid w:val="00F37356"/>
    <w:rsid w:val="00F5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784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8723A"/>
    <w:pPr>
      <w:keepNext/>
      <w:numPr>
        <w:numId w:val="1"/>
      </w:numPr>
      <w:adjustRightInd w:val="0"/>
      <w:spacing w:before="120" w:after="120" w:line="360" w:lineRule="auto"/>
      <w:jc w:val="left"/>
      <w:textAlignment w:val="baseline"/>
      <w:outlineLvl w:val="0"/>
    </w:pPr>
    <w:rPr>
      <w:rFonts w:ascii="Microsoft Sans Serif" w:eastAsia="黑体" w:hAnsi="Microsoft Sans Serif" w:cs="宋体"/>
      <w:b/>
      <w:color w:val="000000"/>
      <w:kern w:val="0"/>
      <w:sz w:val="30"/>
      <w:szCs w:val="21"/>
    </w:rPr>
  </w:style>
  <w:style w:type="paragraph" w:styleId="2">
    <w:name w:val="heading 2"/>
    <w:basedOn w:val="a"/>
    <w:next w:val="a0"/>
    <w:link w:val="2Char"/>
    <w:qFormat/>
    <w:rsid w:val="00935424"/>
    <w:pPr>
      <w:keepNext/>
      <w:keepLines/>
      <w:numPr>
        <w:ilvl w:val="1"/>
        <w:numId w:val="1"/>
      </w:numPr>
      <w:adjustRightInd w:val="0"/>
      <w:spacing w:before="120" w:after="120" w:line="360" w:lineRule="auto"/>
      <w:textAlignment w:val="baseline"/>
      <w:outlineLvl w:val="1"/>
    </w:pPr>
    <w:rPr>
      <w:rFonts w:ascii="Arial" w:eastAsia="宋体" w:hAnsi="Arial" w:cs="宋体"/>
      <w:b/>
      <w:color w:val="000000"/>
      <w:kern w:val="0"/>
      <w:sz w:val="28"/>
      <w:szCs w:val="21"/>
    </w:rPr>
  </w:style>
  <w:style w:type="paragraph" w:styleId="3">
    <w:name w:val="heading 3"/>
    <w:basedOn w:val="a"/>
    <w:next w:val="a0"/>
    <w:link w:val="3Char"/>
    <w:qFormat/>
    <w:rsid w:val="00D8723A"/>
    <w:pPr>
      <w:keepNext/>
      <w:keepLines/>
      <w:numPr>
        <w:ilvl w:val="2"/>
        <w:numId w:val="1"/>
      </w:numPr>
      <w:adjustRightInd w:val="0"/>
      <w:spacing w:before="120" w:after="120" w:line="360" w:lineRule="auto"/>
      <w:textAlignment w:val="baseline"/>
      <w:outlineLvl w:val="2"/>
    </w:pPr>
    <w:rPr>
      <w:rFonts w:ascii="Microsoft Sans Serif" w:eastAsia="宋体" w:hAnsi="Microsoft Sans Serif" w:cs="宋体"/>
      <w:b/>
      <w:color w:val="000000"/>
      <w:kern w:val="0"/>
      <w:sz w:val="24"/>
      <w:szCs w:val="21"/>
    </w:rPr>
  </w:style>
  <w:style w:type="paragraph" w:styleId="4">
    <w:name w:val="heading 4"/>
    <w:basedOn w:val="a"/>
    <w:next w:val="a0"/>
    <w:link w:val="4Char"/>
    <w:qFormat/>
    <w:rsid w:val="00D8723A"/>
    <w:pPr>
      <w:keepNext/>
      <w:numPr>
        <w:ilvl w:val="3"/>
        <w:numId w:val="1"/>
      </w:numPr>
      <w:adjustRightInd w:val="0"/>
      <w:spacing w:before="120" w:after="120" w:line="360" w:lineRule="auto"/>
      <w:jc w:val="left"/>
      <w:textAlignment w:val="baseline"/>
      <w:outlineLvl w:val="3"/>
    </w:pPr>
    <w:rPr>
      <w:rFonts w:ascii="Microsoft Sans Serif" w:eastAsia="宋体" w:hAnsi="Microsoft Sans Serif" w:cs="宋体"/>
      <w:b/>
      <w:color w:val="000000"/>
      <w:kern w:val="0"/>
      <w:szCs w:val="21"/>
    </w:rPr>
  </w:style>
  <w:style w:type="paragraph" w:styleId="5">
    <w:name w:val="heading 5"/>
    <w:basedOn w:val="a"/>
    <w:next w:val="a0"/>
    <w:link w:val="5Char"/>
    <w:qFormat/>
    <w:rsid w:val="00D8723A"/>
    <w:pPr>
      <w:keepNext/>
      <w:numPr>
        <w:ilvl w:val="4"/>
        <w:numId w:val="1"/>
      </w:numPr>
      <w:spacing w:line="360" w:lineRule="atLeast"/>
      <w:jc w:val="center"/>
      <w:outlineLvl w:val="4"/>
    </w:pPr>
    <w:rPr>
      <w:rFonts w:ascii="Microsoft Sans Serif" w:eastAsia="宋体" w:hAnsi="Microsoft Sans Serif" w:cs="宋体"/>
      <w:b/>
      <w:color w:val="000000"/>
      <w:kern w:val="0"/>
      <w:sz w:val="36"/>
      <w:szCs w:val="21"/>
    </w:rPr>
  </w:style>
  <w:style w:type="paragraph" w:styleId="6">
    <w:name w:val="heading 6"/>
    <w:basedOn w:val="a"/>
    <w:next w:val="a"/>
    <w:link w:val="6Char"/>
    <w:qFormat/>
    <w:rsid w:val="00D8723A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Arial" w:eastAsia="黑体" w:hAnsi="Arial" w:cs="宋体"/>
      <w:b/>
      <w:bCs/>
      <w:color w:val="000000"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D8723A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rFonts w:ascii="Microsoft Sans Serif" w:eastAsia="宋体" w:hAnsi="Microsoft Sans Serif" w:cs="宋体"/>
      <w:b/>
      <w:bCs/>
      <w:color w:val="000000"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D8723A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 w:cs="宋体"/>
      <w:color w:val="000000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D8723A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 w:cs="宋体"/>
      <w:color w:val="000000"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D8723A"/>
    <w:rPr>
      <w:color w:val="808080"/>
    </w:rPr>
  </w:style>
  <w:style w:type="paragraph" w:customStyle="1" w:styleId="89CA9A4F9E6E459FAFE9D78DB35419F4">
    <w:name w:val="89CA9A4F9E6E459FAFE9D78DB35419F4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89CA9A4F9E6E459FAFE9D78DB35419F41">
    <w:name w:val="89CA9A4F9E6E459FAFE9D78DB35419F41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05C5D0DAB704B1185ECE26936EFE41C">
    <w:name w:val="205C5D0DAB704B1185ECE26936EFE41C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89CA9A4F9E6E459FAFE9D78DB35419F42">
    <w:name w:val="89CA9A4F9E6E459FAFE9D78DB35419F42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05C5D0DAB704B1185ECE26936EFE41C1">
    <w:name w:val="205C5D0DAB704B1185ECE26936EFE41C1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9ED23B64119F468F9F5F363701F90A4E">
    <w:name w:val="9ED23B64119F468F9F5F363701F90A4E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89CA9A4F9E6E459FAFE9D78DB35419F43">
    <w:name w:val="89CA9A4F9E6E459FAFE9D78DB35419F43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05C5D0DAB704B1185ECE26936EFE41C2">
    <w:name w:val="205C5D0DAB704B1185ECE26936EFE41C2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9ED23B64119F468F9F5F363701F90A4E1">
    <w:name w:val="9ED23B64119F468F9F5F363701F90A4E1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7989A04031694E2AAD9D8D7CA39454E9">
    <w:name w:val="7989A04031694E2AAD9D8D7CA39454E9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89CA9A4F9E6E459FAFE9D78DB35419F44">
    <w:name w:val="89CA9A4F9E6E459FAFE9D78DB35419F44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05C5D0DAB704B1185ECE26936EFE41C3">
    <w:name w:val="205C5D0DAB704B1185ECE26936EFE41C3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9ED23B64119F468F9F5F363701F90A4E2">
    <w:name w:val="9ED23B64119F468F9F5F363701F90A4E2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7989A04031694E2AAD9D8D7CA39454E91">
    <w:name w:val="7989A04031694E2AAD9D8D7CA39454E91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89CA9A4F9E6E459FAFE9D78DB35419F45">
    <w:name w:val="89CA9A4F9E6E459FAFE9D78DB35419F45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05C5D0DAB704B1185ECE26936EFE41C4">
    <w:name w:val="205C5D0DAB704B1185ECE26936EFE41C4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9ED23B64119F468F9F5F363701F90A4E3">
    <w:name w:val="9ED23B64119F468F9F5F363701F90A4E3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7989A04031694E2AAD9D8D7CA39454E92">
    <w:name w:val="7989A04031694E2AAD9D8D7CA39454E92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3CA4B5C80AEB40E188EA1353719DA150">
    <w:name w:val="3CA4B5C80AEB40E188EA1353719DA150"/>
    <w:rsid w:val="00935424"/>
    <w:pPr>
      <w:widowControl w:val="0"/>
      <w:jc w:val="both"/>
    </w:pPr>
  </w:style>
  <w:style w:type="paragraph" w:customStyle="1" w:styleId="89CA9A4F9E6E459FAFE9D78DB35419F46">
    <w:name w:val="89CA9A4F9E6E459FAFE9D78DB35419F46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05C5D0DAB704B1185ECE26936EFE41C5">
    <w:name w:val="205C5D0DAB704B1185ECE26936EFE41C5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9ED23B64119F468F9F5F363701F90A4E4">
    <w:name w:val="9ED23B64119F468F9F5F363701F90A4E4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7989A04031694E2AAD9D8D7CA39454E93">
    <w:name w:val="7989A04031694E2AAD9D8D7CA39454E93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CD4FEBF8B0574DBABF9998A386343D42">
    <w:name w:val="CD4FEBF8B0574DBABF9998A386343D42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3CA4B5C80AEB40E188EA1353719DA1501">
    <w:name w:val="3CA4B5C80AEB40E188EA1353719DA1501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89CA9A4F9E6E459FAFE9D78DB35419F47">
    <w:name w:val="89CA9A4F9E6E459FAFE9D78DB35419F47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05C5D0DAB704B1185ECE26936EFE41C6">
    <w:name w:val="205C5D0DAB704B1185ECE26936EFE41C6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9ED23B64119F468F9F5F363701F90A4E5">
    <w:name w:val="9ED23B64119F468F9F5F363701F90A4E5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7989A04031694E2AAD9D8D7CA39454E94">
    <w:name w:val="7989A04031694E2AAD9D8D7CA39454E94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CD4FEBF8B0574DBABF9998A386343D421">
    <w:name w:val="CD4FEBF8B0574DBABF9998A386343D421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3CA4B5C80AEB40E188EA1353719DA1502">
    <w:name w:val="3CA4B5C80AEB40E188EA1353719DA1502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89CA9A4F9E6E459FAFE9D78DB35419F48">
    <w:name w:val="89CA9A4F9E6E459FAFE9D78DB35419F48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05C5D0DAB704B1185ECE26936EFE41C7">
    <w:name w:val="205C5D0DAB704B1185ECE26936EFE41C7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9ED23B64119F468F9F5F363701F90A4E6">
    <w:name w:val="9ED23B64119F468F9F5F363701F90A4E6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7989A04031694E2AAD9D8D7CA39454E95">
    <w:name w:val="7989A04031694E2AAD9D8D7CA39454E95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CD4FEBF8B0574DBABF9998A386343D422">
    <w:name w:val="CD4FEBF8B0574DBABF9998A386343D422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3CA4B5C80AEB40E188EA1353719DA1503">
    <w:name w:val="3CA4B5C80AEB40E188EA1353719DA1503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89CA9A4F9E6E459FAFE9D78DB35419F49">
    <w:name w:val="89CA9A4F9E6E459FAFE9D78DB35419F49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05C5D0DAB704B1185ECE26936EFE41C8">
    <w:name w:val="205C5D0DAB704B1185ECE26936EFE41C8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9ED23B64119F468F9F5F363701F90A4E7">
    <w:name w:val="9ED23B64119F468F9F5F363701F90A4E7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7989A04031694E2AAD9D8D7CA39454E96">
    <w:name w:val="7989A04031694E2AAD9D8D7CA39454E96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CD4FEBF8B0574DBABF9998A386343D423">
    <w:name w:val="CD4FEBF8B0574DBABF9998A386343D423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3CA4B5C80AEB40E188EA1353719DA1504">
    <w:name w:val="3CA4B5C80AEB40E188EA1353719DA1504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styleId="a0">
    <w:name w:val="Normal Indent"/>
    <w:basedOn w:val="a"/>
    <w:rsid w:val="00D8723A"/>
    <w:pPr>
      <w:spacing w:line="360" w:lineRule="atLeast"/>
      <w:ind w:firstLine="420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89CA9A4F9E6E459FAFE9D78DB35419F410">
    <w:name w:val="89CA9A4F9E6E459FAFE9D78DB35419F410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05C5D0DAB704B1185ECE26936EFE41C9">
    <w:name w:val="205C5D0DAB704B1185ECE26936EFE41C9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9ED23B64119F468F9F5F363701F90A4E8">
    <w:name w:val="9ED23B64119F468F9F5F363701F90A4E8"/>
    <w:rsid w:val="00935424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7989A04031694E2AAD9D8D7CA39454E97">
    <w:name w:val="7989A04031694E2AAD9D8D7CA39454E97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CD4FEBF8B0574DBABF9998A386343D424">
    <w:name w:val="CD4FEBF8B0574DBABF9998A386343D424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3CA4B5C80AEB40E188EA1353719DA1505">
    <w:name w:val="3CA4B5C80AEB40E188EA1353719DA1505"/>
    <w:rsid w:val="00935424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character" w:customStyle="1" w:styleId="1Char">
    <w:name w:val="标题 1 Char"/>
    <w:basedOn w:val="a1"/>
    <w:link w:val="1"/>
    <w:rsid w:val="00935424"/>
    <w:rPr>
      <w:rFonts w:ascii="Microsoft Sans Serif" w:eastAsia="黑体" w:hAnsi="Microsoft Sans Serif" w:cs="宋体"/>
      <w:b/>
      <w:color w:val="000000"/>
      <w:kern w:val="0"/>
      <w:sz w:val="30"/>
      <w:szCs w:val="21"/>
    </w:rPr>
  </w:style>
  <w:style w:type="character" w:customStyle="1" w:styleId="2Char">
    <w:name w:val="标题 2 Char"/>
    <w:basedOn w:val="a1"/>
    <w:link w:val="2"/>
    <w:rsid w:val="00935424"/>
    <w:rPr>
      <w:rFonts w:ascii="Arial" w:eastAsia="宋体" w:hAnsi="Arial" w:cs="宋体"/>
      <w:b/>
      <w:color w:val="000000"/>
      <w:kern w:val="0"/>
      <w:sz w:val="28"/>
      <w:szCs w:val="21"/>
    </w:rPr>
  </w:style>
  <w:style w:type="character" w:customStyle="1" w:styleId="3Char">
    <w:name w:val="标题 3 Char"/>
    <w:basedOn w:val="a1"/>
    <w:link w:val="3"/>
    <w:rsid w:val="00935424"/>
    <w:rPr>
      <w:rFonts w:ascii="Microsoft Sans Serif" w:eastAsia="宋体" w:hAnsi="Microsoft Sans Serif" w:cs="宋体"/>
      <w:b/>
      <w:color w:val="000000"/>
      <w:kern w:val="0"/>
      <w:sz w:val="24"/>
      <w:szCs w:val="21"/>
    </w:rPr>
  </w:style>
  <w:style w:type="character" w:customStyle="1" w:styleId="4Char">
    <w:name w:val="标题 4 Char"/>
    <w:basedOn w:val="a1"/>
    <w:link w:val="4"/>
    <w:rsid w:val="00D8723A"/>
    <w:rPr>
      <w:rFonts w:ascii="Microsoft Sans Serif" w:eastAsia="宋体" w:hAnsi="Microsoft Sans Serif" w:cs="宋体"/>
      <w:b/>
      <w:color w:val="000000"/>
      <w:kern w:val="0"/>
      <w:szCs w:val="21"/>
    </w:rPr>
  </w:style>
  <w:style w:type="character" w:customStyle="1" w:styleId="5Char">
    <w:name w:val="标题 5 Char"/>
    <w:basedOn w:val="a1"/>
    <w:link w:val="5"/>
    <w:rsid w:val="00935424"/>
    <w:rPr>
      <w:rFonts w:ascii="Microsoft Sans Serif" w:eastAsia="宋体" w:hAnsi="Microsoft Sans Serif" w:cs="宋体"/>
      <w:b/>
      <w:color w:val="000000"/>
      <w:kern w:val="0"/>
      <w:sz w:val="36"/>
      <w:szCs w:val="21"/>
    </w:rPr>
  </w:style>
  <w:style w:type="character" w:customStyle="1" w:styleId="6Char">
    <w:name w:val="标题 6 Char"/>
    <w:basedOn w:val="a1"/>
    <w:link w:val="6"/>
    <w:rsid w:val="00935424"/>
    <w:rPr>
      <w:rFonts w:ascii="Arial" w:eastAsia="黑体" w:hAnsi="Arial" w:cs="宋体"/>
      <w:b/>
      <w:bCs/>
      <w:color w:val="000000"/>
      <w:kern w:val="0"/>
      <w:sz w:val="24"/>
      <w:szCs w:val="24"/>
    </w:rPr>
  </w:style>
  <w:style w:type="character" w:customStyle="1" w:styleId="7Char">
    <w:name w:val="标题 7 Char"/>
    <w:basedOn w:val="a1"/>
    <w:link w:val="7"/>
    <w:rsid w:val="00935424"/>
    <w:rPr>
      <w:rFonts w:ascii="Microsoft Sans Serif" w:eastAsia="宋体" w:hAnsi="Microsoft Sans Serif" w:cs="宋体"/>
      <w:b/>
      <w:bCs/>
      <w:color w:val="000000"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935424"/>
    <w:rPr>
      <w:rFonts w:ascii="Arial" w:eastAsia="黑体" w:hAnsi="Arial" w:cs="宋体"/>
      <w:color w:val="000000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935424"/>
    <w:rPr>
      <w:rFonts w:ascii="Arial" w:eastAsia="黑体" w:hAnsi="Arial" w:cs="宋体"/>
      <w:color w:val="000000"/>
      <w:kern w:val="0"/>
      <w:szCs w:val="21"/>
    </w:rPr>
  </w:style>
  <w:style w:type="paragraph" w:customStyle="1" w:styleId="2614748DC2BA4557A09C573E26D92131">
    <w:name w:val="2614748DC2BA4557A09C573E26D92131"/>
    <w:rsid w:val="00D8723A"/>
    <w:pPr>
      <w:widowControl w:val="0"/>
      <w:jc w:val="both"/>
    </w:pPr>
  </w:style>
  <w:style w:type="paragraph" w:customStyle="1" w:styleId="984A14E5EFE44724B1295C7AED7C41D4">
    <w:name w:val="984A14E5EFE44724B1295C7AED7C41D4"/>
    <w:rsid w:val="00D8723A"/>
    <w:pPr>
      <w:widowControl w:val="0"/>
      <w:jc w:val="both"/>
    </w:pPr>
  </w:style>
  <w:style w:type="paragraph" w:customStyle="1" w:styleId="89CA9A4F9E6E459FAFE9D78DB35419F411">
    <w:name w:val="89CA9A4F9E6E459FAFE9D78DB35419F411"/>
    <w:rsid w:val="00D8723A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05C5D0DAB704B1185ECE26936EFE41C10">
    <w:name w:val="205C5D0DAB704B1185ECE26936EFE41C10"/>
    <w:rsid w:val="00D8723A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9ED23B64119F468F9F5F363701F90A4E9">
    <w:name w:val="9ED23B64119F468F9F5F363701F90A4E9"/>
    <w:rsid w:val="00D8723A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7989A04031694E2AAD9D8D7CA39454E98">
    <w:name w:val="7989A04031694E2AAD9D8D7CA39454E98"/>
    <w:rsid w:val="00D8723A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CD4FEBF8B0574DBABF9998A386343D425">
    <w:name w:val="CD4FEBF8B0574DBABF9998A386343D425"/>
    <w:rsid w:val="00D8723A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DED52F8A52124E9CA91BB37DFAAB2507">
    <w:name w:val="DED52F8A52124E9CA91BB37DFAAB2507"/>
    <w:rsid w:val="00D8723A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614748DC2BA4557A09C573E26D921311">
    <w:name w:val="2614748DC2BA4557A09C573E26D921311"/>
    <w:rsid w:val="00D8723A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984A14E5EFE44724B1295C7AED7C41D41">
    <w:name w:val="984A14E5EFE44724B1295C7AED7C41D41"/>
    <w:rsid w:val="00D8723A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89CA9A4F9E6E459FAFE9D78DB35419F412">
    <w:name w:val="89CA9A4F9E6E459FAFE9D78DB35419F412"/>
    <w:rsid w:val="00D8723A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05C5D0DAB704B1185ECE26936EFE41C11">
    <w:name w:val="205C5D0DAB704B1185ECE26936EFE41C11"/>
    <w:rsid w:val="00D8723A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9ED23B64119F468F9F5F363701F90A4E10">
    <w:name w:val="9ED23B64119F468F9F5F363701F90A4E10"/>
    <w:rsid w:val="00D8723A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7989A04031694E2AAD9D8D7CA39454E99">
    <w:name w:val="7989A04031694E2AAD9D8D7CA39454E99"/>
    <w:rsid w:val="00D8723A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CD4FEBF8B0574DBABF9998A386343D426">
    <w:name w:val="CD4FEBF8B0574DBABF9998A386343D426"/>
    <w:rsid w:val="00D8723A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DED52F8A52124E9CA91BB37DFAAB25071">
    <w:name w:val="DED52F8A52124E9CA91BB37DFAAB25071"/>
    <w:rsid w:val="00D8723A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861301B1E72E40C0BF69C6ED59663944">
    <w:name w:val="861301B1E72E40C0BF69C6ED59663944"/>
    <w:rsid w:val="00D8723A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2614748DC2BA4557A09C573E26D921312">
    <w:name w:val="2614748DC2BA4557A09C573E26D921312"/>
    <w:rsid w:val="00D8723A"/>
    <w:pPr>
      <w:widowControl w:val="0"/>
      <w:spacing w:line="360" w:lineRule="atLeast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984A14E5EFE44724B1295C7AED7C41D42">
    <w:name w:val="984A14E5EFE44724B1295C7AED7C41D42"/>
    <w:rsid w:val="00D8723A"/>
    <w:pPr>
      <w:widowControl w:val="0"/>
      <w:spacing w:line="360" w:lineRule="atLeast"/>
      <w:ind w:firstLine="420"/>
      <w:jc w:val="both"/>
    </w:pPr>
    <w:rPr>
      <w:rFonts w:ascii="Microsoft Sans Serif" w:eastAsia="宋体" w:hAnsi="Microsoft Sans Serif" w:cs="宋体"/>
      <w:color w:val="000000"/>
      <w:kern w:val="0"/>
      <w:szCs w:val="21"/>
    </w:rPr>
  </w:style>
  <w:style w:type="paragraph" w:customStyle="1" w:styleId="FEA146C86C1D4E578E031D409AB98931">
    <w:name w:val="FEA146C86C1D4E578E031D409AB98931"/>
    <w:rsid w:val="00073059"/>
    <w:pPr>
      <w:widowControl w:val="0"/>
      <w:jc w:val="both"/>
    </w:pPr>
  </w:style>
  <w:style w:type="paragraph" w:customStyle="1" w:styleId="122B673964164C24B3278266560ED9B1">
    <w:name w:val="122B673964164C24B3278266560ED9B1"/>
    <w:rsid w:val="00073059"/>
    <w:pPr>
      <w:widowControl w:val="0"/>
      <w:jc w:val="both"/>
    </w:pPr>
  </w:style>
  <w:style w:type="paragraph" w:customStyle="1" w:styleId="48694C5EB94F4FE1A4147AB6AF5EEF60">
    <w:name w:val="48694C5EB94F4FE1A4147AB6AF5EEF60"/>
    <w:rsid w:val="00073059"/>
    <w:pPr>
      <w:widowControl w:val="0"/>
      <w:jc w:val="both"/>
    </w:pPr>
  </w:style>
  <w:style w:type="paragraph" w:customStyle="1" w:styleId="E0B0FF4FFDB34E62AB1122B68AD9FF3A">
    <w:name w:val="E0B0FF4FFDB34E62AB1122B68AD9FF3A"/>
    <w:rsid w:val="00073059"/>
    <w:pPr>
      <w:widowControl w:val="0"/>
      <w:jc w:val="both"/>
    </w:pPr>
  </w:style>
  <w:style w:type="paragraph" w:customStyle="1" w:styleId="DCD1BB78B7694D00AACD07098AC497A2">
    <w:name w:val="DCD1BB78B7694D00AACD07098AC497A2"/>
    <w:rsid w:val="00073059"/>
    <w:pPr>
      <w:widowControl w:val="0"/>
      <w:jc w:val="both"/>
    </w:pPr>
  </w:style>
  <w:style w:type="paragraph" w:customStyle="1" w:styleId="B0EBB57FF89C49B891D94D4E69B14635">
    <w:name w:val="B0EBB57FF89C49B891D94D4E69B14635"/>
    <w:rsid w:val="0007305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75508-958F-4BE7-9972-BEDF9617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模块设计模板.dot</Template>
  <TotalTime>4178</TotalTime>
  <Pages>4</Pages>
  <Words>213</Words>
  <Characters>1217</Characters>
  <Application>Microsoft Office Word</Application>
  <DocSecurity>0</DocSecurity>
  <Lines>10</Lines>
  <Paragraphs>2</Paragraphs>
  <ScaleCrop>false</ScaleCrop>
  <Company>浙江大华技术股份有限公司</Company>
  <LinksUpToDate>false</LinksUpToDate>
  <CharactersWithSpaces>1428</CharactersWithSpaces>
  <SharedDoc>false</SharedDoc>
  <HLinks>
    <vt:vector size="42" baseType="variant"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_Toc364067371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_Toc364067370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_Toc364067369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_Toc364067368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_Toc364067367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_Toc364067366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_Toc364067365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</cp:lastModifiedBy>
  <cp:revision>36</cp:revision>
  <cp:lastPrinted>2000-09-22T09:02:00Z</cp:lastPrinted>
  <dcterms:created xsi:type="dcterms:W3CDTF">2017-11-24T04:01:00Z</dcterms:created>
  <dcterms:modified xsi:type="dcterms:W3CDTF">2017-11-27T11:14:00Z</dcterms:modified>
</cp:coreProperties>
</file>